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FA3" w14:textId="0C78F5C5" w:rsidR="003C4685" w:rsidRDefault="004B7BCA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F4B85AA38D93430D9C1A34C109578A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09DA" w:rsidRPr="001009D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101EB5">
            <w:rPr>
              <w:rFonts w:asciiTheme="majorHAnsi" w:hAnsiTheme="majorHAnsi" w:cstheme="majorHAnsi"/>
              <w:sz w:val="48"/>
              <w:szCs w:val="48"/>
              <w:lang w:val="en-US"/>
            </w:rPr>
            <w:t>and Software Design (SD)</w:t>
          </w:r>
        </w:sdtContent>
      </w:sdt>
    </w:p>
    <w:p w14:paraId="290A00EA" w14:textId="77777777" w:rsidR="003C4685" w:rsidRDefault="003C4685" w:rsidP="00D304E5">
      <w:pPr>
        <w:rPr>
          <w:noProof/>
          <w:lang w:val="en-US" w:eastAsia="en-US"/>
        </w:rPr>
      </w:pPr>
    </w:p>
    <w:p w14:paraId="7FD1DC88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31065135" w14:textId="77777777" w:rsidR="00322898" w:rsidRDefault="00322898" w:rsidP="00D304E5">
      <w:pPr>
        <w:rPr>
          <w:noProof/>
          <w:lang w:val="en-US" w:eastAsia="en-US"/>
        </w:rPr>
      </w:pPr>
    </w:p>
    <w:p w14:paraId="5A662536" w14:textId="77777777" w:rsidR="00322898" w:rsidRDefault="00322898" w:rsidP="00D304E5">
      <w:pPr>
        <w:rPr>
          <w:noProof/>
          <w:lang w:val="en-US" w:eastAsia="en-US"/>
        </w:rPr>
      </w:pPr>
    </w:p>
    <w:p w14:paraId="1BAE62FC" w14:textId="77777777" w:rsidR="00322898" w:rsidRDefault="00322898" w:rsidP="00D304E5">
      <w:pPr>
        <w:rPr>
          <w:noProof/>
          <w:lang w:val="en-US" w:eastAsia="en-US"/>
        </w:rPr>
      </w:pPr>
    </w:p>
    <w:p w14:paraId="0C181346" w14:textId="77777777" w:rsidR="00322898" w:rsidRDefault="00322898" w:rsidP="00D304E5">
      <w:pPr>
        <w:rPr>
          <w:noProof/>
          <w:lang w:val="en-US" w:eastAsia="en-US"/>
        </w:rPr>
      </w:pPr>
    </w:p>
    <w:p w14:paraId="12A820FA" w14:textId="77777777" w:rsidR="00322898" w:rsidRDefault="00322898" w:rsidP="00D304E5">
      <w:pPr>
        <w:rPr>
          <w:noProof/>
          <w:lang w:val="en-US" w:eastAsia="en-US"/>
        </w:rPr>
      </w:pPr>
    </w:p>
    <w:p w14:paraId="5705C14E" w14:textId="77777777" w:rsidR="00322898" w:rsidRDefault="00322898" w:rsidP="00D304E5">
      <w:pPr>
        <w:rPr>
          <w:noProof/>
          <w:lang w:val="en-US" w:eastAsia="en-US"/>
        </w:rPr>
      </w:pPr>
    </w:p>
    <w:p w14:paraId="12D5A6CE" w14:textId="77777777" w:rsidR="00322898" w:rsidRDefault="00322898" w:rsidP="00D304E5">
      <w:pPr>
        <w:rPr>
          <w:noProof/>
          <w:lang w:val="en-US" w:eastAsia="en-US"/>
        </w:rPr>
      </w:pPr>
    </w:p>
    <w:p w14:paraId="748E1676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ACAEF8" wp14:editId="1FC15A4E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2B0B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14D0D9B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0FA72A" w14:textId="77777777" w:rsidR="00DE66D2" w:rsidRPr="004831FB" w:rsidRDefault="00DE66D2" w:rsidP="00DE66D2">
                            <w:pPr>
                              <w:rPr>
                                <w:lang w:val="en-GB"/>
                              </w:rPr>
                            </w:pPr>
                            <w:r w:rsidRPr="004831FB">
                              <w:rPr>
                                <w:lang w:val="en-GB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678C9E0B" w14:textId="77777777" w:rsidR="00DE66D2" w:rsidRPr="004831FB" w:rsidRDefault="00DE66D2" w:rsidP="00DE66D2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  <w:r w:rsidRPr="004831FB">
                              <w:rPr>
                                <w:sz w:val="22"/>
                                <w:lang w:val="en-GB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189802A5" w14:textId="77777777" w:rsidR="002B76DA" w:rsidRPr="004831FB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AE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" filled="f" stroked="f">
                <v:textbox inset="0,0,0,0">
                  <w:txbxContent>
                    <w:p w14:paraId="28312B0B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14D0D9B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0FA72A" w14:textId="77777777" w:rsidR="00DE66D2" w:rsidRPr="004831FB" w:rsidRDefault="00DE66D2" w:rsidP="00DE66D2">
                      <w:pPr>
                        <w:rPr>
                          <w:lang w:val="en-GB"/>
                        </w:rPr>
                      </w:pPr>
                      <w:r w:rsidRPr="004831FB">
                        <w:rPr>
                          <w:lang w:val="en-GB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678C9E0B" w14:textId="77777777" w:rsidR="00DE66D2" w:rsidRPr="004831FB" w:rsidRDefault="00DE66D2" w:rsidP="00DE66D2">
                      <w:pPr>
                        <w:rPr>
                          <w:sz w:val="22"/>
                          <w:lang w:val="en-GB"/>
                        </w:rPr>
                      </w:pPr>
                      <w:r w:rsidRPr="004831FB">
                        <w:rPr>
                          <w:sz w:val="22"/>
                          <w:lang w:val="en-GB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189802A5" w14:textId="77777777" w:rsidR="002B76DA" w:rsidRPr="004831FB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C8FDC67" w14:textId="05617A02" w:rsidR="001009DA" w:rsidRPr="00971D47" w:rsidRDefault="001009DA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</w:p>
    <w:p w14:paraId="6CE3BC4E" w14:textId="6D3455C3" w:rsidR="0087797C" w:rsidRPr="004B7BCA" w:rsidRDefault="0087797C" w:rsidP="0087797C">
      <w:pPr>
        <w:pStyle w:val="Rubrik"/>
        <w:rPr>
          <w:lang w:val="en-US"/>
        </w:rPr>
      </w:pPr>
      <w:r>
        <w:rPr>
          <w:lang w:val="en-US"/>
        </w:rPr>
        <w:t>Electricity-generation-start</w:t>
      </w:r>
      <w:r w:rsidR="00F63516">
        <w:rPr>
          <w:lang w:val="en-US"/>
        </w:rPr>
        <w:t xml:space="preserve"> (SD/IDD)</w:t>
      </w:r>
    </w:p>
    <w:p w14:paraId="003B71D8" w14:textId="77777777" w:rsidR="004B7BCA" w:rsidRDefault="004B7BCA" w:rsidP="004B7BCA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Protocol: HTTP(S).</w:t>
      </w:r>
    </w:p>
    <w:p w14:paraId="038B0D91" w14:textId="77777777" w:rsidR="004B7BCA" w:rsidRDefault="004B7BCA" w:rsidP="004B7BCA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Encoding: JSON.</w:t>
      </w:r>
    </w:p>
    <w:p w14:paraId="08941998" w14:textId="77777777" w:rsidR="004B7BCA" w:rsidRDefault="004B7BCA" w:rsidP="004B7BCA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Compression: None.</w:t>
      </w:r>
    </w:p>
    <w:p w14:paraId="34A69A9F" w14:textId="77777777" w:rsidR="004B7BCA" w:rsidRDefault="004B7BCA" w:rsidP="004B7BCA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41A8B52E" w14:textId="41F56BA6" w:rsidR="004B7BCA" w:rsidRPr="004B7BCA" w:rsidRDefault="004B7BCA" w:rsidP="0087797C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Accessed at http(s)://127.0.0.1:8880/electricity-generation/</w:t>
      </w:r>
      <w:r>
        <w:rPr>
          <w:lang w:val="en-US"/>
        </w:rPr>
        <w:t>start.</w:t>
      </w:r>
    </w:p>
    <w:p w14:paraId="1E3312F6" w14:textId="7058BF7E" w:rsidR="0087797C" w:rsidRPr="0087797C" w:rsidRDefault="0087797C" w:rsidP="0087797C">
      <w:pPr>
        <w:pStyle w:val="Rubrik1"/>
      </w:pPr>
      <w:r>
        <w:t>Service</w:t>
      </w:r>
    </w:p>
    <w:p w14:paraId="033D103F" w14:textId="77777777" w:rsidR="00971D47" w:rsidRDefault="00971D47" w:rsidP="00971D47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Data model is plain text.</w:t>
      </w:r>
    </w:p>
    <w:p w14:paraId="58A4E719" w14:textId="77777777" w:rsidR="00971D47" w:rsidRPr="002D2BA1" w:rsidRDefault="00971D47" w:rsidP="00971D47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86"/>
        <w:gridCol w:w="1693"/>
        <w:gridCol w:w="1308"/>
        <w:gridCol w:w="1058"/>
        <w:gridCol w:w="830"/>
        <w:gridCol w:w="996"/>
      </w:tblGrid>
      <w:tr w:rsidR="00971D47" w:rsidRPr="0029646D" w14:paraId="7575E2AE" w14:textId="77777777" w:rsidTr="00CB0C68">
        <w:tc>
          <w:tcPr>
            <w:tcW w:w="2505" w:type="dxa"/>
          </w:tcPr>
          <w:p w14:paraId="49429C5A" w14:textId="77777777" w:rsidR="00971D47" w:rsidRPr="0029646D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3019" w:type="dxa"/>
          </w:tcPr>
          <w:p w14:paraId="1B74F340" w14:textId="77777777" w:rsidR="00971D47" w:rsidRPr="0029646D" w:rsidRDefault="00971D47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659" w:type="dxa"/>
          </w:tcPr>
          <w:p w14:paraId="70A4ADD2" w14:textId="77777777" w:rsidR="00971D47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975" w:type="dxa"/>
          </w:tcPr>
          <w:p w14:paraId="78AD4DBE" w14:textId="77777777" w:rsidR="00971D47" w:rsidRPr="0029646D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878" w:type="dxa"/>
          </w:tcPr>
          <w:p w14:paraId="2B8C66FD" w14:textId="77777777" w:rsidR="00971D47" w:rsidRPr="0029646D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26" w:type="dxa"/>
          </w:tcPr>
          <w:p w14:paraId="4457C037" w14:textId="77777777" w:rsidR="00971D47" w:rsidRPr="0029646D" w:rsidRDefault="00971D47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971D47" w14:paraId="317BE464" w14:textId="77777777" w:rsidTr="00CB0C68">
        <w:tc>
          <w:tcPr>
            <w:tcW w:w="2505" w:type="dxa"/>
          </w:tcPr>
          <w:p w14:paraId="46863235" w14:textId="77777777" w:rsidR="00971D47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startGeneratedEletricity()</w:t>
            </w:r>
          </w:p>
        </w:tc>
        <w:tc>
          <w:tcPr>
            <w:tcW w:w="3019" w:type="dxa"/>
          </w:tcPr>
          <w:p w14:paraId="254104FB" w14:textId="77777777" w:rsidR="00971D47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electricity-generation-start</w:t>
            </w:r>
          </w:p>
        </w:tc>
        <w:tc>
          <w:tcPr>
            <w:tcW w:w="659" w:type="dxa"/>
          </w:tcPr>
          <w:p w14:paraId="4A68CFF9" w14:textId="77777777" w:rsidR="00971D47" w:rsidRPr="001A3794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975" w:type="dxa"/>
          </w:tcPr>
          <w:p w14:paraId="31FF658A" w14:textId="77777777" w:rsidR="00971D47" w:rsidRPr="00585F5F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878" w:type="dxa"/>
          </w:tcPr>
          <w:p w14:paraId="2DE7300F" w14:textId="77777777" w:rsidR="00971D47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6" w:type="dxa"/>
          </w:tcPr>
          <w:p w14:paraId="192B6985" w14:textId="77777777" w:rsidR="00971D47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8F59855" w14:textId="77777777" w:rsidR="00971D47" w:rsidRPr="00D72543" w:rsidRDefault="00971D47" w:rsidP="00971D47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 xml:space="preserve">Description: </w:t>
      </w:r>
    </w:p>
    <w:p w14:paraId="00E1E414" w14:textId="77777777" w:rsidR="00971D47" w:rsidRDefault="00971D47" w:rsidP="00971D47">
      <w:pPr>
        <w:rPr>
          <w:lang w:val="en-US"/>
        </w:rPr>
      </w:pPr>
      <w:r>
        <w:rPr>
          <w:lang w:val="en-US"/>
        </w:rPr>
        <w:t xml:space="preserve">Starts electricity production of solar panels. Returns String stating that production has started. </w:t>
      </w:r>
    </w:p>
    <w:p w14:paraId="74F775A8" w14:textId="77777777" w:rsidR="00971D47" w:rsidRPr="00D72543" w:rsidRDefault="00971D47" w:rsidP="00971D47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Parameters</w:t>
      </w:r>
      <w:r w:rsidRPr="00D72543">
        <w:rPr>
          <w:lang w:val="en-US"/>
        </w:rPr>
        <w:t xml:space="preserve">: </w:t>
      </w:r>
    </w:p>
    <w:p w14:paraId="5469962F" w14:textId="77777777" w:rsidR="00971D47" w:rsidRPr="00B80543" w:rsidRDefault="00971D47" w:rsidP="00971D47">
      <w:pPr>
        <w:rPr>
          <w:lang w:val="en-US"/>
        </w:rPr>
      </w:pPr>
      <w:r>
        <w:rPr>
          <w:lang w:val="en-US"/>
        </w:rPr>
        <w:t>This interface doesn’t take any parameters.</w:t>
      </w:r>
    </w:p>
    <w:p w14:paraId="71B35A85" w14:textId="77777777" w:rsidR="00971D47" w:rsidRPr="00D72543" w:rsidRDefault="00971D47" w:rsidP="00971D47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Response code</w:t>
      </w:r>
      <w:r w:rsidRPr="00D72543">
        <w:rPr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971D47" w14:paraId="5902D031" w14:textId="77777777" w:rsidTr="00CB0C68">
        <w:trPr>
          <w:trHeight w:val="432"/>
        </w:trPr>
        <w:tc>
          <w:tcPr>
            <w:tcW w:w="3020" w:type="dxa"/>
          </w:tcPr>
          <w:p w14:paraId="08A48B2B" w14:textId="77777777" w:rsidR="00971D47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2B7BA4FF" w14:textId="77777777" w:rsidR="00971D47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4175A334" w14:textId="77777777" w:rsidR="00971D47" w:rsidRDefault="00971D47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971D47" w14:paraId="5230608A" w14:textId="77777777" w:rsidTr="00CB0C68">
        <w:trPr>
          <w:trHeight w:val="424"/>
        </w:trPr>
        <w:tc>
          <w:tcPr>
            <w:tcW w:w="3020" w:type="dxa"/>
          </w:tcPr>
          <w:p w14:paraId="5BF9BA85" w14:textId="77777777" w:rsidR="00971D47" w:rsidRPr="00F4699D" w:rsidRDefault="00971D47" w:rsidP="00CB0C68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16756E8A" w14:textId="77777777" w:rsidR="00971D47" w:rsidRPr="00F4699D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321E5F07" w14:textId="77777777" w:rsidR="00971D47" w:rsidRPr="00F4699D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971D47" w14:paraId="335D802A" w14:textId="77777777" w:rsidTr="00CB0C68">
        <w:trPr>
          <w:trHeight w:val="416"/>
        </w:trPr>
        <w:tc>
          <w:tcPr>
            <w:tcW w:w="3020" w:type="dxa"/>
          </w:tcPr>
          <w:p w14:paraId="24F47589" w14:textId="77777777" w:rsidR="00971D47" w:rsidRPr="00C364E4" w:rsidRDefault="00971D47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514DD5B8" w14:textId="77777777" w:rsidR="00971D47" w:rsidRPr="00C364E4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320CE297" w14:textId="77777777" w:rsidR="00971D47" w:rsidRPr="00C364E4" w:rsidRDefault="00971D47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971D47" w:rsidRPr="00067235" w14:paraId="3DA7CEEA" w14:textId="77777777" w:rsidTr="00CB0C68">
        <w:trPr>
          <w:trHeight w:val="416"/>
        </w:trPr>
        <w:tc>
          <w:tcPr>
            <w:tcW w:w="3020" w:type="dxa"/>
          </w:tcPr>
          <w:p w14:paraId="250AA5C6" w14:textId="77777777" w:rsidR="00971D47" w:rsidRPr="00C364E4" w:rsidRDefault="00971D47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24866098" w14:textId="77777777" w:rsidR="00971D47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52345B85" w14:textId="77777777" w:rsidR="00971D47" w:rsidRPr="00C364E4" w:rsidRDefault="00971D47" w:rsidP="00CB0C68">
            <w:pPr>
              <w:rPr>
                <w:lang w:val="en-US"/>
              </w:rPr>
            </w:pPr>
            <w:r>
              <w:rPr>
                <w:lang w:val="en-US"/>
              </w:rPr>
              <w:t xml:space="preserve">If production already have been started. </w:t>
            </w:r>
          </w:p>
        </w:tc>
      </w:tr>
    </w:tbl>
    <w:p w14:paraId="69B9B96D" w14:textId="77777777" w:rsidR="00971D47" w:rsidRPr="00D72543" w:rsidRDefault="00971D47" w:rsidP="00971D47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Error handling</w:t>
      </w:r>
    </w:p>
    <w:p w14:paraId="150B834F" w14:textId="77777777" w:rsidR="00971D47" w:rsidRDefault="00971D47" w:rsidP="00971D47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75B93913" w14:textId="77777777" w:rsidR="00971D47" w:rsidRPr="00D72543" w:rsidRDefault="00971D47" w:rsidP="00971D47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>Output</w:t>
      </w:r>
    </w:p>
    <w:p w14:paraId="5DCF83C3" w14:textId="77777777" w:rsidR="00971D47" w:rsidRDefault="00971D47" w:rsidP="00971D47">
      <w:pPr>
        <w:rPr>
          <w:lang w:val="en-US"/>
        </w:rPr>
      </w:pPr>
      <w:r>
        <w:rPr>
          <w:lang w:val="en-US"/>
        </w:rPr>
        <w:t xml:space="preserve">Returns String with status code of electricity production. </w:t>
      </w:r>
    </w:p>
    <w:p w14:paraId="7CFEC566" w14:textId="77777777" w:rsidR="00971D47" w:rsidRDefault="00971D47" w:rsidP="00971D47">
      <w:pPr>
        <w:rPr>
          <w:lang w:val="en-US"/>
        </w:rPr>
      </w:pPr>
      <w:r>
        <w:rPr>
          <w:lang w:val="en-US"/>
        </w:rPr>
        <w:t>Example: { “ Solar panels started “ }.</w:t>
      </w:r>
    </w:p>
    <w:p w14:paraId="54E7DA08" w14:textId="77777777" w:rsidR="00971D47" w:rsidRDefault="00971D47" w:rsidP="00971D47">
      <w:pPr>
        <w:pStyle w:val="Rubrik3"/>
        <w:rPr>
          <w:b w:val="0"/>
          <w:bCs w:val="0"/>
          <w:lang w:val="en-US"/>
        </w:rPr>
      </w:pPr>
      <w:r w:rsidRPr="00B60C01">
        <w:rPr>
          <w:lang w:val="en-US"/>
        </w:rPr>
        <w:lastRenderedPageBreak/>
        <w:t>Interaction with consumers</w:t>
      </w:r>
    </w:p>
    <w:p w14:paraId="5DA44809" w14:textId="77777777" w:rsidR="00971D47" w:rsidRPr="00CC1B7B" w:rsidRDefault="00971D47" w:rsidP="00971D47">
      <w:pPr>
        <w:rPr>
          <w:lang w:val="en-US"/>
        </w:rPr>
      </w:pPr>
      <w:r>
        <w:rPr>
          <w:lang w:val="en-US"/>
        </w:rPr>
        <w:t xml:space="preserve">When a consumer starts sends a start request. Application system starts generating electricity. </w:t>
      </w:r>
    </w:p>
    <w:p w14:paraId="026C6707" w14:textId="77777777" w:rsidR="00971D47" w:rsidRDefault="00971D47" w:rsidP="00971D4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CB867A" wp14:editId="7DF2CA63">
            <wp:extent cx="1504950" cy="1590675"/>
            <wp:effectExtent l="0" t="0" r="0" b="9525"/>
            <wp:docPr id="1184290776" name="Bildobjekt 2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90776" name="Bildobjekt 2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1E49" w14:textId="6E03D511" w:rsidR="00971D47" w:rsidRDefault="00971D47" w:rsidP="00971D47">
      <w:pPr>
        <w:pStyle w:val="Beskrivning"/>
        <w:jc w:val="center"/>
        <w:rPr>
          <w:lang w:val="en-US"/>
        </w:rPr>
      </w:pPr>
      <w:r w:rsidRPr="002F35BA">
        <w:rPr>
          <w:lang w:val="en-GB"/>
        </w:rPr>
        <w:t xml:space="preserve">Figure </w:t>
      </w:r>
      <w:r w:rsidRPr="00971D47">
        <w:rPr>
          <w:lang w:val="en-GB"/>
        </w:rPr>
        <w:t>1</w:t>
      </w:r>
      <w:r w:rsidRPr="002F35BA">
        <w:rPr>
          <w:lang w:val="en-GB"/>
        </w:rPr>
        <w:t>:  ELECTRICITY GENERATION START INTERFACE</w:t>
      </w:r>
    </w:p>
    <w:p w14:paraId="45E80DFE" w14:textId="3BC24C49" w:rsidR="00080E87" w:rsidRPr="002C447C" w:rsidRDefault="00DB437F" w:rsidP="00DB437F">
      <w:pPr>
        <w:pStyle w:val="Brdtext"/>
        <w:tabs>
          <w:tab w:val="left" w:pos="300"/>
        </w:tabs>
      </w:pPr>
      <w:r>
        <w:tab/>
      </w:r>
      <w:r w:rsidR="00080E87" w:rsidRPr="002C447C">
        <w:tab/>
      </w:r>
    </w:p>
    <w:p w14:paraId="726DADAD" w14:textId="77777777" w:rsidR="00081ECA" w:rsidRPr="002C447C" w:rsidRDefault="002C447C" w:rsidP="00A716B8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6638" w14:textId="77777777" w:rsidR="004831FB" w:rsidRDefault="004831FB" w:rsidP="00252D9B">
      <w:r>
        <w:separator/>
      </w:r>
    </w:p>
  </w:endnote>
  <w:endnote w:type="continuationSeparator" w:id="0">
    <w:p w14:paraId="6C62110F" w14:textId="77777777" w:rsidR="004831FB" w:rsidRDefault="004831F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4825" w14:textId="77777777"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C6F6B2" wp14:editId="62F2ED1E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59AD2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54C15164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75C40C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492D9E6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6F6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62759AD2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54C15164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75C40C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492D9E6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1C7F8BAA" wp14:editId="641DC495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18139826" w14:textId="77777777" w:rsidR="002B76DA" w:rsidRDefault="002B76DA">
    <w:pPr>
      <w:pStyle w:val="Sidfot"/>
    </w:pPr>
  </w:p>
  <w:p w14:paraId="42C0A213" w14:textId="77777777" w:rsidR="002B76DA" w:rsidRDefault="002B76DA">
    <w:pPr>
      <w:pStyle w:val="Sidfot"/>
    </w:pPr>
  </w:p>
  <w:p w14:paraId="73169C8C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B8170" wp14:editId="0571827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B1CF3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007286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48B5AC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127828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17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5B1CF3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007286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48B5AC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127828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EA64AAB" wp14:editId="7C8B7A9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04ED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7EC9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D6F3A35" wp14:editId="6F18DC5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B5D2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C162B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F5776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4F176B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F3A3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CCB5D2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C162BC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F57760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4F176B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7C9F4B0" wp14:editId="09BCB9D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A762E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0D29" w14:textId="77777777" w:rsidR="004831FB" w:rsidRDefault="004831FB" w:rsidP="00252D9B">
      <w:r>
        <w:separator/>
      </w:r>
    </w:p>
  </w:footnote>
  <w:footnote w:type="continuationSeparator" w:id="0">
    <w:p w14:paraId="1B7B836E" w14:textId="77777777" w:rsidR="004831FB" w:rsidRDefault="004831F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4A36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7D0FEE43" wp14:editId="67347D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47C35748" w14:textId="77777777" w:rsidTr="003C4685">
      <w:tc>
        <w:tcPr>
          <w:tcW w:w="5093" w:type="dxa"/>
        </w:tcPr>
        <w:p w14:paraId="232DF45A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503E867" w14:textId="212D4FBD" w:rsidR="002B76DA" w:rsidRPr="002C447C" w:rsidRDefault="004B7BC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1F78ABC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0924DE6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1224F46B" w14:textId="77777777" w:rsidTr="003C4685">
      <w:tc>
        <w:tcPr>
          <w:tcW w:w="5093" w:type="dxa"/>
        </w:tcPr>
        <w:p w14:paraId="2BF8401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6DC0AC5E" w14:textId="56E46E38" w:rsidR="002B76DA" w:rsidRPr="00C76DE5" w:rsidRDefault="001C1714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71D47" w:rsidRPr="00971D47">
              <w:rPr>
                <w:rFonts w:asciiTheme="majorHAnsi" w:hAnsiTheme="majorHAnsi"/>
                <w:noProof/>
                <w:sz w:val="18"/>
                <w:szCs w:val="18"/>
              </w:rPr>
              <w:t>2024-01-04</w:t>
            </w:r>
          </w:fldSimple>
        </w:p>
      </w:tc>
      <w:tc>
        <w:tcPr>
          <w:tcW w:w="2268" w:type="dxa"/>
        </w:tcPr>
        <w:p w14:paraId="13A17A7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4E361A0" w14:textId="77777777" w:rsidR="002B76DA" w:rsidRPr="00051C46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1.1</w:t>
              </w:r>
            </w:p>
          </w:sdtContent>
        </w:sdt>
      </w:tc>
    </w:tr>
    <w:tr w:rsidR="002B76DA" w:rsidRPr="00051C46" w14:paraId="60D27A51" w14:textId="77777777" w:rsidTr="003C4685">
      <w:tc>
        <w:tcPr>
          <w:tcW w:w="5093" w:type="dxa"/>
        </w:tcPr>
        <w:p w14:paraId="2EC176AD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EF2A177" w14:textId="6C5EC332" w:rsidR="00F63516" w:rsidRPr="00F63516" w:rsidRDefault="00F63516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4D292B2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6A01C3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492E3DCE" w14:textId="77777777" w:rsidTr="003C4685">
      <w:tc>
        <w:tcPr>
          <w:tcW w:w="5093" w:type="dxa"/>
        </w:tcPr>
        <w:p w14:paraId="05AB6586" w14:textId="77777777" w:rsidR="002B76DA" w:rsidRPr="00971D47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971D47">
            <w:rPr>
              <w:rFonts w:asciiTheme="majorHAnsi" w:hAnsiTheme="majorHAnsi"/>
              <w:sz w:val="16"/>
              <w:szCs w:val="18"/>
            </w:rPr>
            <w:t>Contact</w:t>
          </w:r>
        </w:p>
        <w:p w14:paraId="1B626EF8" w14:textId="3DC18936" w:rsidR="002B76DA" w:rsidRPr="00971D47" w:rsidRDefault="00F6351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971D47">
            <w:rPr>
              <w:rFonts w:asciiTheme="majorHAnsi" w:hAnsiTheme="majorHAnsi"/>
              <w:b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2A47D6C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07F427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E05E62D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AD25EC3" w14:textId="77777777" w:rsidTr="00F034F3">
      <w:tc>
        <w:tcPr>
          <w:tcW w:w="4350" w:type="dxa"/>
        </w:tcPr>
        <w:p w14:paraId="743C9B0E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541565F7" w14:textId="05B29C8D" w:rsidR="002B76DA" w:rsidRPr="002C447C" w:rsidRDefault="004B7BC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53F5949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F513E5E" w14:textId="77777777" w:rsidR="002B76DA" w:rsidRPr="00C76DE5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2B76DA" w:rsidRPr="00051C46" w14:paraId="23F9F73C" w14:textId="77777777" w:rsidTr="00F034F3">
      <w:tc>
        <w:tcPr>
          <w:tcW w:w="4350" w:type="dxa"/>
        </w:tcPr>
        <w:p w14:paraId="338A24A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5ADBF69" w14:textId="0D1EF7C1" w:rsidR="002B76DA" w:rsidRPr="00C76DE5" w:rsidRDefault="001C1714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71D47" w:rsidRPr="00971D47">
              <w:rPr>
                <w:rFonts w:asciiTheme="majorHAnsi" w:hAnsiTheme="majorHAnsi"/>
                <w:noProof/>
                <w:sz w:val="18"/>
                <w:szCs w:val="18"/>
              </w:rPr>
              <w:t>2024-01-04</w:t>
            </w:r>
          </w:fldSimple>
        </w:p>
      </w:tc>
      <w:tc>
        <w:tcPr>
          <w:tcW w:w="2268" w:type="dxa"/>
        </w:tcPr>
        <w:p w14:paraId="059512B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2FAA0DC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5658DD5" w14:textId="77777777" w:rsidTr="00F034F3">
      <w:tc>
        <w:tcPr>
          <w:tcW w:w="4350" w:type="dxa"/>
        </w:tcPr>
        <w:p w14:paraId="478E6E12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21880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6B2B36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3FF0EB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0DEB6926" wp14:editId="1B2D8C6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C84EE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4249435">
    <w:abstractNumId w:val="3"/>
  </w:num>
  <w:num w:numId="2" w16cid:durableId="246233700">
    <w:abstractNumId w:val="4"/>
  </w:num>
  <w:num w:numId="3" w16cid:durableId="1666282075">
    <w:abstractNumId w:val="1"/>
  </w:num>
  <w:num w:numId="4" w16cid:durableId="762528219">
    <w:abstractNumId w:val="2"/>
  </w:num>
  <w:num w:numId="5" w16cid:durableId="32120583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B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1EB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714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1FB"/>
    <w:rsid w:val="00483763"/>
    <w:rsid w:val="00484354"/>
    <w:rsid w:val="004A3A35"/>
    <w:rsid w:val="004A77F6"/>
    <w:rsid w:val="004B7BCA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7797C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1D47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33B8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437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5261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63516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BC4E"/>
  <w15:docId w15:val="{718217D9-1675-41CE-8763-2285CC2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OneDrive\Dokument\LTU\2023%20H&#246;sttermin%20period%202\D7042E%20IoT\project\documentation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85AA38D93430D9C1A34C109578AA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436E9E-338F-4148-9102-ECD87C16135F}"/>
      </w:docPartPr>
      <w:docPartBody>
        <w:p w:rsidR="009837FB" w:rsidRDefault="009837FB">
          <w:pPr>
            <w:pStyle w:val="F4B85AA38D93430D9C1A34C109578AA3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A1A862D526E4DA2B3BA29CB887185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1EB645-4669-4808-AC34-D1424CCFB49E}"/>
      </w:docPartPr>
      <w:docPartBody>
        <w:p w:rsidR="009837FB" w:rsidRDefault="009837FB">
          <w:pPr>
            <w:pStyle w:val="BA1A862D526E4DA2B3BA29CB887185D2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24597834F71D4798863FADA73471CB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9D4805-9573-41EA-A1D7-C06410DD98B9}"/>
      </w:docPartPr>
      <w:docPartBody>
        <w:p w:rsidR="009837FB" w:rsidRDefault="009837FB">
          <w:pPr>
            <w:pStyle w:val="24597834F71D4798863FADA73471CBC2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401379CFFD1540D6A3A2E5E76A1565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2BD182-17DC-465E-9310-E5A36030A2DC}"/>
      </w:docPartPr>
      <w:docPartBody>
        <w:p w:rsidR="009837FB" w:rsidRDefault="009837FB">
          <w:pPr>
            <w:pStyle w:val="401379CFFD1540D6A3A2E5E76A1565B9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B"/>
    <w:rsid w:val="009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F4B85AA38D93430D9C1A34C109578AA3">
    <w:name w:val="F4B85AA38D93430D9C1A34C109578AA3"/>
  </w:style>
  <w:style w:type="paragraph" w:customStyle="1" w:styleId="BA1A862D526E4DA2B3BA29CB887185D2">
    <w:name w:val="BA1A862D526E4DA2B3BA29CB887185D2"/>
  </w:style>
  <w:style w:type="paragraph" w:customStyle="1" w:styleId="24597834F71D4798863FADA73471CBC2">
    <w:name w:val="24597834F71D4798863FADA73471CBC2"/>
  </w:style>
  <w:style w:type="paragraph" w:customStyle="1" w:styleId="401379CFFD1540D6A3A2E5E76A1565B9">
    <w:name w:val="401379CFFD1540D6A3A2E5E76A156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AF092-4F93-4D5C-8A78-7E838FB8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</Template>
  <TotalTime>5</TotalTime>
  <Pages>3</Pages>
  <Words>193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Template</vt:lpstr>
      <vt:lpstr>[Title]</vt:lpstr>
      <vt:lpstr>[Title]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and Software Design (SD)</dc:title>
  <dc:creator>Måns Oskarsson</dc:creator>
  <cp:lastModifiedBy>Måns Oskarsson</cp:lastModifiedBy>
  <cp:revision>11</cp:revision>
  <cp:lastPrinted>2013-11-27T17:28:00Z</cp:lastPrinted>
  <dcterms:created xsi:type="dcterms:W3CDTF">2024-01-04T15:57:00Z</dcterms:created>
  <dcterms:modified xsi:type="dcterms:W3CDTF">2024-01-04T16:20:00Z</dcterms:modified>
  <cp:category>1.1</cp:category>
  <cp:contentStatus>For Approval</cp:contentStatus>
</cp:coreProperties>
</file>