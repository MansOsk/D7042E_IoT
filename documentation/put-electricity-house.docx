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59FA3" w14:textId="0C78F5C5" w:rsidR="003C4685" w:rsidRDefault="003A3861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F4B85AA38D93430D9C1A34C109578AA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009DA" w:rsidRPr="001009DA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Interface Design Description (IDD) </w:t>
          </w:r>
          <w:r w:rsidR="00101EB5">
            <w:rPr>
              <w:rFonts w:asciiTheme="majorHAnsi" w:hAnsiTheme="majorHAnsi" w:cstheme="majorHAnsi"/>
              <w:sz w:val="48"/>
              <w:szCs w:val="48"/>
              <w:lang w:val="en-US"/>
            </w:rPr>
            <w:t>and Software Design (SD)</w:t>
          </w:r>
        </w:sdtContent>
      </w:sdt>
    </w:p>
    <w:p w14:paraId="290A00EA" w14:textId="77777777" w:rsidR="003C4685" w:rsidRDefault="003C4685" w:rsidP="00D304E5">
      <w:pPr>
        <w:rPr>
          <w:noProof/>
          <w:lang w:val="en-US" w:eastAsia="en-US"/>
        </w:rPr>
      </w:pPr>
    </w:p>
    <w:p w14:paraId="7FD1DC88" w14:textId="77777777"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14:paraId="31065135" w14:textId="77777777" w:rsidR="00322898" w:rsidRDefault="00322898" w:rsidP="00D304E5">
      <w:pPr>
        <w:rPr>
          <w:noProof/>
          <w:lang w:val="en-US" w:eastAsia="en-US"/>
        </w:rPr>
      </w:pPr>
    </w:p>
    <w:p w14:paraId="5A662536" w14:textId="77777777" w:rsidR="00322898" w:rsidRDefault="00322898" w:rsidP="00D304E5">
      <w:pPr>
        <w:rPr>
          <w:noProof/>
          <w:lang w:val="en-US" w:eastAsia="en-US"/>
        </w:rPr>
      </w:pPr>
    </w:p>
    <w:p w14:paraId="1BAE62FC" w14:textId="77777777" w:rsidR="00322898" w:rsidRDefault="00322898" w:rsidP="00D304E5">
      <w:pPr>
        <w:rPr>
          <w:noProof/>
          <w:lang w:val="en-US" w:eastAsia="en-US"/>
        </w:rPr>
      </w:pPr>
    </w:p>
    <w:p w14:paraId="0C181346" w14:textId="77777777" w:rsidR="00322898" w:rsidRDefault="00322898" w:rsidP="00D304E5">
      <w:pPr>
        <w:rPr>
          <w:noProof/>
          <w:lang w:val="en-US" w:eastAsia="en-US"/>
        </w:rPr>
      </w:pPr>
    </w:p>
    <w:p w14:paraId="12A820FA" w14:textId="77777777" w:rsidR="00322898" w:rsidRDefault="00322898" w:rsidP="00D304E5">
      <w:pPr>
        <w:rPr>
          <w:noProof/>
          <w:lang w:val="en-US" w:eastAsia="en-US"/>
        </w:rPr>
      </w:pPr>
    </w:p>
    <w:p w14:paraId="5705C14E" w14:textId="77777777" w:rsidR="00322898" w:rsidRDefault="00322898" w:rsidP="00D304E5">
      <w:pPr>
        <w:rPr>
          <w:noProof/>
          <w:lang w:val="en-US" w:eastAsia="en-US"/>
        </w:rPr>
      </w:pPr>
    </w:p>
    <w:p w14:paraId="12D5A6CE" w14:textId="77777777" w:rsidR="00322898" w:rsidRDefault="00322898" w:rsidP="00D304E5">
      <w:pPr>
        <w:rPr>
          <w:noProof/>
          <w:lang w:val="en-US" w:eastAsia="en-US"/>
        </w:rPr>
      </w:pPr>
    </w:p>
    <w:p w14:paraId="748E1676" w14:textId="77777777"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4ACAEF8" wp14:editId="1FC15A4E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12B0B" w14:textId="77777777"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014D0D9B" w14:textId="77777777" w:rsidR="00DE66D2" w:rsidRPr="002974CE" w:rsidRDefault="00DE66D2" w:rsidP="00DE66D2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template for 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 Design Description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of Arrowhead compliant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Interfaces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040FA72A" w14:textId="77777777" w:rsidR="00DE66D2" w:rsidRPr="004831FB" w:rsidRDefault="00DE66D2" w:rsidP="00DE66D2">
                            <w:pPr>
                              <w:rPr>
                                <w:lang w:val="en-GB"/>
                              </w:rPr>
                            </w:pPr>
                            <w:r w:rsidRPr="004831FB">
                              <w:rPr>
                                <w:lang w:val="en-GB"/>
                              </w:rPr>
                              <w:t xml:space="preserve">An Interface Design Description provides a detailed description of how the service is implemented/realized by using the Communication Profile and the chosen technologies. </w:t>
                            </w:r>
                          </w:p>
                          <w:p w14:paraId="678C9E0B" w14:textId="77777777" w:rsidR="00DE66D2" w:rsidRPr="004831FB" w:rsidRDefault="00DE66D2" w:rsidP="00DE66D2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  <w:r w:rsidRPr="004831FB">
                              <w:rPr>
                                <w:sz w:val="22"/>
                                <w:lang w:val="en-GB"/>
                              </w:rPr>
                              <w:t>All Arrowhead Interface Designs should be specified using this template and stored on a common repository (available on the SVN server), in order to document and formalize the pilot demonstrators and the common Arrowhead framework.</w:t>
                            </w:r>
                          </w:p>
                          <w:p w14:paraId="189802A5" w14:textId="77777777" w:rsidR="002B76DA" w:rsidRPr="004831FB" w:rsidRDefault="002B76DA" w:rsidP="00DE66D2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CAEF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" filled="f" stroked="f">
                <v:textbox inset="0,0,0,0">
                  <w:txbxContent>
                    <w:p w14:paraId="28312B0B" w14:textId="77777777"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014D0D9B" w14:textId="77777777" w:rsidR="00DE66D2" w:rsidRPr="002974CE" w:rsidRDefault="00DE66D2" w:rsidP="00DE66D2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template for 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 Design Description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of Arrowhead compliant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Interfaces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040FA72A" w14:textId="77777777" w:rsidR="00DE66D2" w:rsidRPr="004831FB" w:rsidRDefault="00DE66D2" w:rsidP="00DE66D2">
                      <w:pPr>
                        <w:rPr>
                          <w:lang w:val="en-GB"/>
                        </w:rPr>
                      </w:pPr>
                      <w:r w:rsidRPr="004831FB">
                        <w:rPr>
                          <w:lang w:val="en-GB"/>
                        </w:rPr>
                        <w:t xml:space="preserve">An Interface Design Description provides a detailed description of how the service is implemented/realized by using the Communication Profile and the chosen technologies. </w:t>
                      </w:r>
                    </w:p>
                    <w:p w14:paraId="678C9E0B" w14:textId="77777777" w:rsidR="00DE66D2" w:rsidRPr="004831FB" w:rsidRDefault="00DE66D2" w:rsidP="00DE66D2">
                      <w:pPr>
                        <w:rPr>
                          <w:sz w:val="22"/>
                          <w:lang w:val="en-GB"/>
                        </w:rPr>
                      </w:pPr>
                      <w:r w:rsidRPr="004831FB">
                        <w:rPr>
                          <w:sz w:val="22"/>
                          <w:lang w:val="en-GB"/>
                        </w:rPr>
                        <w:t>All Arrowhead Interface Designs should be specified using this template and stored on a common repository (available on the SVN server), in order to document and formalize the pilot demonstrators and the common Arrowhead framework.</w:t>
                      </w:r>
                    </w:p>
                    <w:p w14:paraId="189802A5" w14:textId="77777777" w:rsidR="002B76DA" w:rsidRPr="004831FB" w:rsidRDefault="002B76DA" w:rsidP="00DE66D2">
                      <w:pPr>
                        <w:rPr>
                          <w:rFonts w:ascii="Times" w:hAnsi="Times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7C8FDC67" w14:textId="05617A02" w:rsidR="001009DA" w:rsidRPr="00312A06" w:rsidRDefault="001009DA">
      <w:pPr>
        <w:rPr>
          <w:rFonts w:ascii="Calibri" w:eastAsia="MS PGothic" w:hAnsi="Calibri" w:cs="Lucida Grande"/>
          <w:sz w:val="48"/>
          <w:szCs w:val="48"/>
          <w:lang w:val="en-GB" w:eastAsia="en-US"/>
        </w:rPr>
      </w:pPr>
    </w:p>
    <w:p w14:paraId="19BB3C1D" w14:textId="7F8E3DD8" w:rsidR="00F63516" w:rsidRPr="00DB437F" w:rsidRDefault="00DC45BE" w:rsidP="00F63516">
      <w:pPr>
        <w:pStyle w:val="Rubrik"/>
        <w:rPr>
          <w:lang w:val="en-US"/>
        </w:rPr>
      </w:pPr>
      <w:r>
        <w:rPr>
          <w:lang w:val="en-US"/>
        </w:rPr>
        <w:t xml:space="preserve">put-electricity-house </w:t>
      </w:r>
      <w:r w:rsidR="00F63516">
        <w:rPr>
          <w:lang w:val="en-US"/>
        </w:rPr>
        <w:t>SD/IDD</w:t>
      </w:r>
    </w:p>
    <w:p w14:paraId="67EAE94C" w14:textId="77777777" w:rsidR="00EA43E5" w:rsidRDefault="00EA43E5" w:rsidP="00EA43E5">
      <w:pPr>
        <w:pStyle w:val="Liststycke"/>
        <w:numPr>
          <w:ilvl w:val="0"/>
          <w:numId w:val="5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Protocol: HTTP(S).</w:t>
      </w:r>
    </w:p>
    <w:p w14:paraId="3A04EE5D" w14:textId="77777777" w:rsidR="00EA43E5" w:rsidRDefault="00EA43E5" w:rsidP="00EA43E5">
      <w:pPr>
        <w:pStyle w:val="Liststycke"/>
        <w:numPr>
          <w:ilvl w:val="0"/>
          <w:numId w:val="5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Encoding: JSON.</w:t>
      </w:r>
    </w:p>
    <w:p w14:paraId="6A3932E2" w14:textId="77777777" w:rsidR="00EA43E5" w:rsidRDefault="00EA43E5" w:rsidP="00EA43E5">
      <w:pPr>
        <w:pStyle w:val="Liststycke"/>
        <w:numPr>
          <w:ilvl w:val="0"/>
          <w:numId w:val="5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Compression: None.</w:t>
      </w:r>
    </w:p>
    <w:p w14:paraId="2F6204C9" w14:textId="77777777" w:rsidR="00EA43E5" w:rsidRDefault="00EA43E5" w:rsidP="00EA43E5">
      <w:pPr>
        <w:pStyle w:val="Liststycke"/>
        <w:numPr>
          <w:ilvl w:val="0"/>
          <w:numId w:val="5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Security: Optionally using TLS and X.509 certificates (server/client).</w:t>
      </w:r>
    </w:p>
    <w:p w14:paraId="5E5E5016" w14:textId="77777777" w:rsidR="00EA43E5" w:rsidRDefault="00EA43E5" w:rsidP="00EA43E5">
      <w:pPr>
        <w:pStyle w:val="Liststycke"/>
        <w:numPr>
          <w:ilvl w:val="0"/>
          <w:numId w:val="5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Accessed at http(s)://127.0.0.1:8881/electricity-house/</w:t>
      </w:r>
    </w:p>
    <w:p w14:paraId="3D5A46B0" w14:textId="21F6C031" w:rsidR="003A3861" w:rsidRPr="0084732C" w:rsidRDefault="003A3861" w:rsidP="00EA43E5">
      <w:pPr>
        <w:pStyle w:val="Liststycke"/>
        <w:numPr>
          <w:ilvl w:val="0"/>
          <w:numId w:val="5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HTTPS: PUT</w:t>
      </w:r>
    </w:p>
    <w:p w14:paraId="63333741" w14:textId="04168DBB" w:rsidR="00EA43E5" w:rsidRDefault="00FE288A" w:rsidP="00CC31DD">
      <w:pPr>
        <w:pStyle w:val="Rubrik1"/>
        <w:rPr>
          <w:lang w:val="en-US"/>
        </w:rPr>
      </w:pPr>
      <w:r>
        <w:rPr>
          <w:lang w:val="en-US"/>
        </w:rPr>
        <w:t>Service</w:t>
      </w:r>
    </w:p>
    <w:p w14:paraId="3EDB9B98" w14:textId="77777777" w:rsidR="00EA43E5" w:rsidRDefault="00EA43E5" w:rsidP="00EA43E5">
      <w:pPr>
        <w:pStyle w:val="Liststycke"/>
        <w:numPr>
          <w:ilvl w:val="0"/>
          <w:numId w:val="5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Data model is plain text.</w:t>
      </w:r>
    </w:p>
    <w:p w14:paraId="09ECEE0A" w14:textId="77777777" w:rsidR="00EA43E5" w:rsidRDefault="00EA43E5" w:rsidP="00EA43E5">
      <w:pPr>
        <w:pStyle w:val="Liststycke"/>
        <w:numPr>
          <w:ilvl w:val="0"/>
          <w:numId w:val="5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 xml:space="preserve">No payload encryption. </w:t>
      </w:r>
    </w:p>
    <w:p w14:paraId="6174A49C" w14:textId="77777777" w:rsidR="00EA43E5" w:rsidRPr="00CC2401" w:rsidRDefault="00EA43E5" w:rsidP="00EA43E5">
      <w:pPr>
        <w:ind w:left="360"/>
        <w:rPr>
          <w:lang w:val="en-US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444"/>
        <w:gridCol w:w="2469"/>
        <w:gridCol w:w="1511"/>
        <w:gridCol w:w="1232"/>
        <w:gridCol w:w="1115"/>
      </w:tblGrid>
      <w:tr w:rsidR="00EA43E5" w:rsidRPr="0029646D" w14:paraId="4C4D42B6" w14:textId="77777777" w:rsidTr="00CB0C68">
        <w:tc>
          <w:tcPr>
            <w:tcW w:w="2505" w:type="dxa"/>
          </w:tcPr>
          <w:p w14:paraId="52DBF09A" w14:textId="77777777" w:rsidR="00EA43E5" w:rsidRPr="0029646D" w:rsidRDefault="00EA43E5" w:rsidP="00CB0C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Function</w:t>
            </w:r>
          </w:p>
        </w:tc>
        <w:tc>
          <w:tcPr>
            <w:tcW w:w="2593" w:type="dxa"/>
          </w:tcPr>
          <w:p w14:paraId="5AAA2E6B" w14:textId="77777777" w:rsidR="00EA43E5" w:rsidRPr="0029646D" w:rsidRDefault="00EA43E5" w:rsidP="00CB0C68">
            <w:pPr>
              <w:rPr>
                <w:b/>
                <w:bCs/>
                <w:lang w:val="en-US"/>
              </w:rPr>
            </w:pPr>
            <w:r w:rsidRPr="0029646D">
              <w:rPr>
                <w:b/>
                <w:bCs/>
                <w:lang w:val="en-US"/>
              </w:rPr>
              <w:t>Service</w:t>
            </w:r>
          </w:p>
        </w:tc>
        <w:tc>
          <w:tcPr>
            <w:tcW w:w="1560" w:type="dxa"/>
          </w:tcPr>
          <w:p w14:paraId="4DC39CFB" w14:textId="77777777" w:rsidR="00EA43E5" w:rsidRPr="0029646D" w:rsidRDefault="00EA43E5" w:rsidP="00CB0C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Method</w:t>
            </w:r>
          </w:p>
        </w:tc>
        <w:tc>
          <w:tcPr>
            <w:tcW w:w="1275" w:type="dxa"/>
          </w:tcPr>
          <w:p w14:paraId="646A286A" w14:textId="77777777" w:rsidR="00EA43E5" w:rsidRPr="0029646D" w:rsidRDefault="00EA43E5" w:rsidP="00CB0C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1129" w:type="dxa"/>
          </w:tcPr>
          <w:p w14:paraId="579D658A" w14:textId="77777777" w:rsidR="00EA43E5" w:rsidRPr="0029646D" w:rsidRDefault="00EA43E5" w:rsidP="00CB0C68">
            <w:pPr>
              <w:rPr>
                <w:b/>
                <w:bCs/>
                <w:lang w:val="en-US"/>
              </w:rPr>
            </w:pPr>
            <w:r w:rsidRPr="0029646D">
              <w:rPr>
                <w:b/>
                <w:bCs/>
                <w:lang w:val="en-US"/>
              </w:rPr>
              <w:t>Output</w:t>
            </w:r>
          </w:p>
        </w:tc>
      </w:tr>
      <w:tr w:rsidR="00EA43E5" w14:paraId="63915C83" w14:textId="77777777" w:rsidTr="00CB0C68">
        <w:tc>
          <w:tcPr>
            <w:tcW w:w="2505" w:type="dxa"/>
          </w:tcPr>
          <w:p w14:paraId="4B052951" w14:textId="77777777" w:rsidR="00EA43E5" w:rsidRDefault="00EA43E5" w:rsidP="00CB0C68">
            <w:pPr>
              <w:rPr>
                <w:lang w:val="en-US"/>
              </w:rPr>
            </w:pPr>
            <w:r>
              <w:rPr>
                <w:lang w:val="en-US"/>
              </w:rPr>
              <w:t>updateBattery()</w:t>
            </w:r>
          </w:p>
        </w:tc>
        <w:tc>
          <w:tcPr>
            <w:tcW w:w="2593" w:type="dxa"/>
          </w:tcPr>
          <w:p w14:paraId="200EE32B" w14:textId="77777777" w:rsidR="00EA43E5" w:rsidRDefault="00EA43E5" w:rsidP="00CB0C68">
            <w:pPr>
              <w:rPr>
                <w:lang w:val="en-US"/>
              </w:rPr>
            </w:pPr>
            <w:r>
              <w:rPr>
                <w:lang w:val="en-US"/>
              </w:rPr>
              <w:t>put-electricity-house</w:t>
            </w:r>
          </w:p>
        </w:tc>
        <w:tc>
          <w:tcPr>
            <w:tcW w:w="1560" w:type="dxa"/>
          </w:tcPr>
          <w:p w14:paraId="762D9AD2" w14:textId="77777777" w:rsidR="00EA43E5" w:rsidRPr="00585F5F" w:rsidRDefault="00EA43E5" w:rsidP="00CB0C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PUT</w:t>
            </w:r>
          </w:p>
        </w:tc>
        <w:tc>
          <w:tcPr>
            <w:tcW w:w="1275" w:type="dxa"/>
          </w:tcPr>
          <w:p w14:paraId="4E995EF4" w14:textId="77777777" w:rsidR="00EA43E5" w:rsidRDefault="00EA43E5" w:rsidP="00CB0C6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29" w:type="dxa"/>
          </w:tcPr>
          <w:p w14:paraId="6CDC896F" w14:textId="77777777" w:rsidR="00EA43E5" w:rsidRDefault="00EA43E5" w:rsidP="00CB0C6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5A96EAB9" w14:textId="77777777" w:rsidR="00EA43E5" w:rsidRDefault="00EA43E5" w:rsidP="00EA43E5">
      <w:pPr>
        <w:pStyle w:val="Rubrik3"/>
        <w:rPr>
          <w:b w:val="0"/>
          <w:bCs w:val="0"/>
          <w:lang w:val="en-US"/>
        </w:rPr>
      </w:pPr>
      <w:r w:rsidRPr="00D72543">
        <w:rPr>
          <w:lang w:val="en-US"/>
        </w:rPr>
        <w:t xml:space="preserve">Description: </w:t>
      </w:r>
    </w:p>
    <w:p w14:paraId="6AB7B2F1" w14:textId="77777777" w:rsidR="00EA43E5" w:rsidRPr="00E23410" w:rsidRDefault="00EA43E5" w:rsidP="00EA43E5">
      <w:pPr>
        <w:rPr>
          <w:lang w:val="en-US"/>
        </w:rPr>
      </w:pPr>
      <w:r>
        <w:rPr>
          <w:lang w:val="en-US"/>
        </w:rPr>
        <w:t>Takes a number as plain text. Updates the household internal electricity variable with the consumption from the parameter.</w:t>
      </w:r>
    </w:p>
    <w:p w14:paraId="2458AB6F" w14:textId="77777777" w:rsidR="00EA43E5" w:rsidRPr="00D72543" w:rsidRDefault="00EA43E5" w:rsidP="00EA43E5">
      <w:pPr>
        <w:pStyle w:val="Rubrik3"/>
        <w:rPr>
          <w:b w:val="0"/>
          <w:bCs w:val="0"/>
          <w:lang w:val="en-US"/>
        </w:rPr>
      </w:pPr>
      <w:r>
        <w:rPr>
          <w:lang w:val="en-US"/>
        </w:rPr>
        <w:t>Parameters</w:t>
      </w:r>
      <w:r w:rsidRPr="00D72543">
        <w:rPr>
          <w:lang w:val="en-US"/>
        </w:rPr>
        <w:t xml:space="preserve">: </w:t>
      </w:r>
    </w:p>
    <w:p w14:paraId="78B579AB" w14:textId="77777777" w:rsidR="00EA43E5" w:rsidRDefault="00EA43E5" w:rsidP="00EA43E5">
      <w:pPr>
        <w:rPr>
          <w:lang w:val="en-US"/>
        </w:rPr>
      </w:pPr>
      <w:r>
        <w:rPr>
          <w:lang w:val="en-US"/>
        </w:rPr>
        <w:t>This interface takes the following query parameters.</w:t>
      </w:r>
    </w:p>
    <w:tbl>
      <w:tblPr>
        <w:tblStyle w:val="Tabellrutnt"/>
        <w:tblW w:w="9209" w:type="dxa"/>
        <w:tblLook w:val="04A0" w:firstRow="1" w:lastRow="0" w:firstColumn="1" w:lastColumn="0" w:noHBand="0" w:noVBand="1"/>
      </w:tblPr>
      <w:tblGrid>
        <w:gridCol w:w="3020"/>
        <w:gridCol w:w="3021"/>
        <w:gridCol w:w="3168"/>
      </w:tblGrid>
      <w:tr w:rsidR="00EA43E5" w14:paraId="03B43DF1" w14:textId="77777777" w:rsidTr="00CB0C68">
        <w:trPr>
          <w:trHeight w:val="432"/>
        </w:trPr>
        <w:tc>
          <w:tcPr>
            <w:tcW w:w="3020" w:type="dxa"/>
          </w:tcPr>
          <w:p w14:paraId="650985BD" w14:textId="77777777" w:rsidR="00EA43E5" w:rsidRDefault="00EA43E5" w:rsidP="00CB0C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3021" w:type="dxa"/>
          </w:tcPr>
          <w:p w14:paraId="395C7DCD" w14:textId="77777777" w:rsidR="00EA43E5" w:rsidRDefault="00EA43E5" w:rsidP="00CB0C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Usage</w:t>
            </w:r>
          </w:p>
        </w:tc>
        <w:tc>
          <w:tcPr>
            <w:tcW w:w="3168" w:type="dxa"/>
          </w:tcPr>
          <w:p w14:paraId="2C52E8A8" w14:textId="77777777" w:rsidR="00EA43E5" w:rsidRDefault="00EA43E5" w:rsidP="00CB0C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Example</w:t>
            </w:r>
          </w:p>
        </w:tc>
      </w:tr>
      <w:tr w:rsidR="00EA43E5" w:rsidRPr="003A3861" w14:paraId="0BA64A5E" w14:textId="77777777" w:rsidTr="00CB0C68">
        <w:trPr>
          <w:trHeight w:val="424"/>
        </w:trPr>
        <w:tc>
          <w:tcPr>
            <w:tcW w:w="3020" w:type="dxa"/>
          </w:tcPr>
          <w:p w14:paraId="34B8EFEA" w14:textId="77777777" w:rsidR="00EA43E5" w:rsidRPr="00F4699D" w:rsidRDefault="00EA43E5" w:rsidP="00CB0C68">
            <w:pPr>
              <w:rPr>
                <w:lang w:val="en-US"/>
              </w:rPr>
            </w:pPr>
            <w:r>
              <w:rPr>
                <w:lang w:val="en-US"/>
              </w:rPr>
              <w:t>electricity</w:t>
            </w:r>
          </w:p>
        </w:tc>
        <w:tc>
          <w:tcPr>
            <w:tcW w:w="3021" w:type="dxa"/>
          </w:tcPr>
          <w:p w14:paraId="35D8A1AD" w14:textId="77777777" w:rsidR="00EA43E5" w:rsidRPr="00F4699D" w:rsidRDefault="00EA43E5" w:rsidP="00CB0C68">
            <w:pPr>
              <w:rPr>
                <w:lang w:val="en-US"/>
              </w:rPr>
            </w:pPr>
            <w:r>
              <w:rPr>
                <w:lang w:val="en-US"/>
              </w:rPr>
              <w:t>Adds electricity to the household.</w:t>
            </w:r>
          </w:p>
        </w:tc>
        <w:tc>
          <w:tcPr>
            <w:tcW w:w="3168" w:type="dxa"/>
          </w:tcPr>
          <w:p w14:paraId="52BF3021" w14:textId="77777777" w:rsidR="00EA43E5" w:rsidRPr="00F4699D" w:rsidRDefault="00EA43E5" w:rsidP="00CB0C68">
            <w:pPr>
              <w:rPr>
                <w:lang w:val="en-US"/>
              </w:rPr>
            </w:pPr>
            <w:r>
              <w:rPr>
                <w:lang w:val="en-US"/>
              </w:rPr>
              <w:t xml:space="preserve">Electricity=-20.6 will add this value to the application system internal battery.  </w:t>
            </w:r>
          </w:p>
        </w:tc>
      </w:tr>
    </w:tbl>
    <w:p w14:paraId="057FAC9A" w14:textId="77777777" w:rsidR="00EA43E5" w:rsidRPr="00D72543" w:rsidRDefault="00EA43E5" w:rsidP="00EA43E5">
      <w:pPr>
        <w:pStyle w:val="Rubrik3"/>
        <w:rPr>
          <w:b w:val="0"/>
          <w:bCs w:val="0"/>
          <w:lang w:val="en-US"/>
        </w:rPr>
      </w:pPr>
      <w:r>
        <w:rPr>
          <w:lang w:val="en-US"/>
        </w:rPr>
        <w:t>Response code</w:t>
      </w:r>
      <w:r w:rsidRPr="00D72543">
        <w:rPr>
          <w:lang w:val="en-US"/>
        </w:rPr>
        <w:t xml:space="preserve">: </w:t>
      </w:r>
    </w:p>
    <w:tbl>
      <w:tblPr>
        <w:tblStyle w:val="Tabellrutnt"/>
        <w:tblW w:w="9209" w:type="dxa"/>
        <w:tblLook w:val="04A0" w:firstRow="1" w:lastRow="0" w:firstColumn="1" w:lastColumn="0" w:noHBand="0" w:noVBand="1"/>
      </w:tblPr>
      <w:tblGrid>
        <w:gridCol w:w="3020"/>
        <w:gridCol w:w="3021"/>
        <w:gridCol w:w="3168"/>
      </w:tblGrid>
      <w:tr w:rsidR="00EA43E5" w14:paraId="15C7BC1F" w14:textId="77777777" w:rsidTr="00CB0C68">
        <w:trPr>
          <w:trHeight w:val="432"/>
        </w:trPr>
        <w:tc>
          <w:tcPr>
            <w:tcW w:w="3020" w:type="dxa"/>
          </w:tcPr>
          <w:p w14:paraId="0E0D491E" w14:textId="77777777" w:rsidR="00EA43E5" w:rsidRDefault="00EA43E5" w:rsidP="00CB0C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Code</w:t>
            </w:r>
          </w:p>
        </w:tc>
        <w:tc>
          <w:tcPr>
            <w:tcW w:w="3021" w:type="dxa"/>
          </w:tcPr>
          <w:p w14:paraId="2EBACE14" w14:textId="77777777" w:rsidR="00EA43E5" w:rsidRDefault="00EA43E5" w:rsidP="00CB0C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  <w:tc>
          <w:tcPr>
            <w:tcW w:w="3168" w:type="dxa"/>
          </w:tcPr>
          <w:p w14:paraId="4F80A85C" w14:textId="77777777" w:rsidR="00EA43E5" w:rsidRDefault="00EA43E5" w:rsidP="00CB0C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</w:t>
            </w:r>
          </w:p>
        </w:tc>
      </w:tr>
      <w:tr w:rsidR="00EA43E5" w14:paraId="637C5F6B" w14:textId="77777777" w:rsidTr="00CB0C68">
        <w:trPr>
          <w:trHeight w:val="424"/>
        </w:trPr>
        <w:tc>
          <w:tcPr>
            <w:tcW w:w="3020" w:type="dxa"/>
          </w:tcPr>
          <w:p w14:paraId="2A88BDEA" w14:textId="77777777" w:rsidR="00EA43E5" w:rsidRPr="00F4699D" w:rsidRDefault="00EA43E5" w:rsidP="00CB0C68">
            <w:pPr>
              <w:rPr>
                <w:lang w:val="en-US"/>
              </w:rPr>
            </w:pPr>
            <w:r w:rsidRPr="00F4699D">
              <w:rPr>
                <w:lang w:val="en-US"/>
              </w:rPr>
              <w:t>200</w:t>
            </w:r>
          </w:p>
        </w:tc>
        <w:tc>
          <w:tcPr>
            <w:tcW w:w="3021" w:type="dxa"/>
          </w:tcPr>
          <w:p w14:paraId="5AEA8CE1" w14:textId="77777777" w:rsidR="00EA43E5" w:rsidRPr="00F4699D" w:rsidRDefault="00EA43E5" w:rsidP="00CB0C68">
            <w:pPr>
              <w:rPr>
                <w:lang w:val="en-US"/>
              </w:rPr>
            </w:pPr>
            <w:r>
              <w:rPr>
                <w:lang w:val="en-US"/>
              </w:rPr>
              <w:t>Successful request</w:t>
            </w:r>
          </w:p>
        </w:tc>
        <w:tc>
          <w:tcPr>
            <w:tcW w:w="3168" w:type="dxa"/>
          </w:tcPr>
          <w:p w14:paraId="732B6987" w14:textId="77777777" w:rsidR="00EA43E5" w:rsidRPr="00F4699D" w:rsidRDefault="00EA43E5" w:rsidP="00CB0C68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</w:tr>
      <w:tr w:rsidR="00EA43E5" w14:paraId="2A0EFA13" w14:textId="77777777" w:rsidTr="00CB0C68">
        <w:trPr>
          <w:trHeight w:val="416"/>
        </w:trPr>
        <w:tc>
          <w:tcPr>
            <w:tcW w:w="3020" w:type="dxa"/>
          </w:tcPr>
          <w:p w14:paraId="356583FB" w14:textId="77777777" w:rsidR="00EA43E5" w:rsidRPr="00C364E4" w:rsidRDefault="00EA43E5" w:rsidP="00CB0C68">
            <w:pPr>
              <w:rPr>
                <w:lang w:val="en-US"/>
              </w:rPr>
            </w:pPr>
            <w:r w:rsidRPr="00C364E4">
              <w:rPr>
                <w:lang w:val="en-US"/>
              </w:rPr>
              <w:t>401</w:t>
            </w:r>
          </w:p>
        </w:tc>
        <w:tc>
          <w:tcPr>
            <w:tcW w:w="3021" w:type="dxa"/>
          </w:tcPr>
          <w:p w14:paraId="1285148B" w14:textId="77777777" w:rsidR="00EA43E5" w:rsidRPr="00C364E4" w:rsidRDefault="00EA43E5" w:rsidP="00CB0C68">
            <w:pPr>
              <w:rPr>
                <w:lang w:val="en-US"/>
              </w:rPr>
            </w:pPr>
            <w:r>
              <w:rPr>
                <w:lang w:val="en-US"/>
              </w:rPr>
              <w:t>Unauthorized</w:t>
            </w:r>
          </w:p>
        </w:tc>
        <w:tc>
          <w:tcPr>
            <w:tcW w:w="3168" w:type="dxa"/>
          </w:tcPr>
          <w:p w14:paraId="1671E29A" w14:textId="77777777" w:rsidR="00EA43E5" w:rsidRPr="00C364E4" w:rsidRDefault="00EA43E5" w:rsidP="00CB0C68">
            <w:pPr>
              <w:rPr>
                <w:lang w:val="en-US"/>
              </w:rPr>
            </w:pPr>
            <w:r w:rsidRPr="00C364E4">
              <w:rPr>
                <w:lang w:val="en-US"/>
              </w:rPr>
              <w:t>Access denied</w:t>
            </w:r>
          </w:p>
        </w:tc>
      </w:tr>
      <w:tr w:rsidR="00EA43E5" w:rsidRPr="003A3861" w14:paraId="7B619444" w14:textId="77777777" w:rsidTr="00CB0C68">
        <w:trPr>
          <w:trHeight w:val="416"/>
        </w:trPr>
        <w:tc>
          <w:tcPr>
            <w:tcW w:w="3020" w:type="dxa"/>
          </w:tcPr>
          <w:p w14:paraId="1B9C735C" w14:textId="77777777" w:rsidR="00EA43E5" w:rsidRPr="00C364E4" w:rsidRDefault="00EA43E5" w:rsidP="00CB0C68">
            <w:pPr>
              <w:rPr>
                <w:lang w:val="en-US"/>
              </w:rPr>
            </w:pPr>
            <w:r w:rsidRPr="00C364E4">
              <w:rPr>
                <w:lang w:val="en-US"/>
              </w:rPr>
              <w:t>400</w:t>
            </w:r>
          </w:p>
        </w:tc>
        <w:tc>
          <w:tcPr>
            <w:tcW w:w="3021" w:type="dxa"/>
          </w:tcPr>
          <w:p w14:paraId="5C025CB3" w14:textId="77777777" w:rsidR="00EA43E5" w:rsidRDefault="00EA43E5" w:rsidP="00CB0C68">
            <w:pPr>
              <w:rPr>
                <w:lang w:val="en-US"/>
              </w:rPr>
            </w:pPr>
            <w:r>
              <w:rPr>
                <w:lang w:val="en-US"/>
              </w:rPr>
              <w:t>Bad request</w:t>
            </w:r>
          </w:p>
        </w:tc>
        <w:tc>
          <w:tcPr>
            <w:tcW w:w="3168" w:type="dxa"/>
          </w:tcPr>
          <w:p w14:paraId="61AB156B" w14:textId="77777777" w:rsidR="00EA43E5" w:rsidRPr="00C364E4" w:rsidRDefault="00EA43E5" w:rsidP="00CB0C68">
            <w:pPr>
              <w:rPr>
                <w:lang w:val="en-US"/>
              </w:rPr>
            </w:pPr>
            <w:r>
              <w:rPr>
                <w:lang w:val="en-US"/>
              </w:rPr>
              <w:t xml:space="preserve">If parameter isn’t a number. </w:t>
            </w:r>
          </w:p>
        </w:tc>
      </w:tr>
    </w:tbl>
    <w:p w14:paraId="6981F235" w14:textId="77777777" w:rsidR="00EA43E5" w:rsidRPr="00D72543" w:rsidRDefault="00EA43E5" w:rsidP="00EA43E5">
      <w:pPr>
        <w:pStyle w:val="Rubrik3"/>
        <w:rPr>
          <w:b w:val="0"/>
          <w:bCs w:val="0"/>
          <w:lang w:val="en-US"/>
        </w:rPr>
      </w:pPr>
      <w:r>
        <w:rPr>
          <w:lang w:val="en-US"/>
        </w:rPr>
        <w:t>Error handling</w:t>
      </w:r>
    </w:p>
    <w:p w14:paraId="3935BEAF" w14:textId="77777777" w:rsidR="00EA43E5" w:rsidRDefault="00EA43E5" w:rsidP="00EA43E5">
      <w:pPr>
        <w:rPr>
          <w:lang w:val="en-US"/>
        </w:rPr>
      </w:pPr>
      <w:r>
        <w:rPr>
          <w:lang w:val="en-US"/>
        </w:rPr>
        <w:t xml:space="preserve">All errors are handled using HTTP response code. Error message is added in the response payload. </w:t>
      </w:r>
    </w:p>
    <w:p w14:paraId="5DE11AD6" w14:textId="77777777" w:rsidR="00EA43E5" w:rsidRPr="00D72543" w:rsidRDefault="00EA43E5" w:rsidP="00EA43E5">
      <w:pPr>
        <w:pStyle w:val="Rubrik3"/>
        <w:rPr>
          <w:b w:val="0"/>
          <w:bCs w:val="0"/>
          <w:lang w:val="en-US"/>
        </w:rPr>
      </w:pPr>
      <w:r w:rsidRPr="00D72543">
        <w:rPr>
          <w:lang w:val="en-US"/>
        </w:rPr>
        <w:lastRenderedPageBreak/>
        <w:t>Output</w:t>
      </w:r>
    </w:p>
    <w:p w14:paraId="1FCF66BA" w14:textId="77777777" w:rsidR="00EA43E5" w:rsidRDefault="00EA43E5" w:rsidP="00EA43E5">
      <w:pPr>
        <w:rPr>
          <w:lang w:val="en-US"/>
        </w:rPr>
      </w:pPr>
      <w:r>
        <w:rPr>
          <w:lang w:val="en-US"/>
        </w:rPr>
        <w:t xml:space="preserve">Returns String with net change after adding consumption to electricity of house. </w:t>
      </w:r>
    </w:p>
    <w:p w14:paraId="72A49F05" w14:textId="77777777" w:rsidR="00EA43E5" w:rsidRDefault="00EA43E5" w:rsidP="00EA43E5">
      <w:pPr>
        <w:rPr>
          <w:lang w:val="en-US"/>
        </w:rPr>
      </w:pPr>
      <w:r>
        <w:rPr>
          <w:lang w:val="en-US"/>
        </w:rPr>
        <w:t>Example: { “25.7”}.</w:t>
      </w:r>
    </w:p>
    <w:p w14:paraId="30757E86" w14:textId="77777777" w:rsidR="00EA43E5" w:rsidRDefault="00EA43E5" w:rsidP="00EA43E5">
      <w:pPr>
        <w:pStyle w:val="Rubrik3"/>
        <w:rPr>
          <w:b w:val="0"/>
          <w:bCs w:val="0"/>
          <w:lang w:val="en-US"/>
        </w:rPr>
      </w:pPr>
      <w:r w:rsidRPr="00B60C01">
        <w:rPr>
          <w:lang w:val="en-US"/>
        </w:rPr>
        <w:t>Interaction with consumers</w:t>
      </w:r>
    </w:p>
    <w:p w14:paraId="2683B053" w14:textId="77777777" w:rsidR="00EA43E5" w:rsidRDefault="00EA43E5" w:rsidP="00EA43E5">
      <w:pPr>
        <w:rPr>
          <w:lang w:val="en-US"/>
        </w:rPr>
      </w:pPr>
      <w:r>
        <w:rPr>
          <w:lang w:val="en-US"/>
        </w:rPr>
        <w:t xml:space="preserve">When a consumer starts sends a consumption request to the service. In this case the household service the battery will be updated with the consumption parameter. After this the household will also send a request to the electricity provider service which will give a full update to the battery in the household application system. </w:t>
      </w:r>
    </w:p>
    <w:p w14:paraId="45E80DFE" w14:textId="3BC24C49" w:rsidR="00080E87" w:rsidRPr="002C447C" w:rsidRDefault="00DB437F" w:rsidP="00DB437F">
      <w:pPr>
        <w:pStyle w:val="Brdtext"/>
        <w:tabs>
          <w:tab w:val="left" w:pos="300"/>
        </w:tabs>
      </w:pPr>
      <w:r>
        <w:tab/>
      </w:r>
      <w:r w:rsidR="00080E87" w:rsidRPr="002C447C">
        <w:tab/>
      </w:r>
    </w:p>
    <w:p w14:paraId="5CCE658C" w14:textId="77777777" w:rsidR="00287D04" w:rsidRPr="00CC1B7B" w:rsidRDefault="002C447C" w:rsidP="00287D04">
      <w:pPr>
        <w:rPr>
          <w:lang w:val="en-US"/>
        </w:rPr>
      </w:pPr>
      <w:r w:rsidRPr="003A3861">
        <w:rPr>
          <w:lang w:val="en-GB"/>
        </w:rPr>
        <w:tab/>
      </w:r>
      <w:r w:rsidRPr="003A3861">
        <w:rPr>
          <w:lang w:val="en-GB"/>
        </w:rPr>
        <w:tab/>
      </w:r>
      <w:r w:rsidR="00287D04">
        <w:rPr>
          <w:noProof/>
          <w:lang w:val="en-US"/>
        </w:rPr>
        <w:drawing>
          <wp:inline distT="0" distB="0" distL="0" distR="0" wp14:anchorId="4A3EE513" wp14:editId="6A7B68D4">
            <wp:extent cx="2668905" cy="2647315"/>
            <wp:effectExtent l="0" t="0" r="0" b="635"/>
            <wp:docPr id="1708315200" name="Bildobjekt 6" descr="En bild som visar text, skärmbild, diagram, cirkel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15200" name="Bildobjekt 6" descr="En bild som visar text, skärmbild, diagram, cirkel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A9368" w14:textId="77777777" w:rsidR="00287D04" w:rsidRDefault="00287D04" w:rsidP="00287D04">
      <w:pPr>
        <w:keepNext/>
        <w:jc w:val="center"/>
      </w:pPr>
    </w:p>
    <w:p w14:paraId="1795FE09" w14:textId="15542726" w:rsidR="00287D04" w:rsidRDefault="00287D04" w:rsidP="00287D04">
      <w:pPr>
        <w:pStyle w:val="Beskrivning"/>
        <w:jc w:val="center"/>
        <w:rPr>
          <w:lang w:val="en-GB"/>
        </w:rPr>
      </w:pPr>
      <w:r w:rsidRPr="000E6D77">
        <w:rPr>
          <w:lang w:val="en-GB"/>
        </w:rPr>
        <w:t xml:space="preserve">Figure </w:t>
      </w:r>
      <w:r w:rsidR="001067EC">
        <w:rPr>
          <w:lang w:val="en-GB"/>
        </w:rPr>
        <w:t>1</w:t>
      </w:r>
      <w:r w:rsidRPr="000E6D77">
        <w:rPr>
          <w:lang w:val="en-GB"/>
        </w:rPr>
        <w:t xml:space="preserve">:  ELECTRICITY </w:t>
      </w:r>
      <w:r>
        <w:rPr>
          <w:lang w:val="en-GB"/>
        </w:rPr>
        <w:t xml:space="preserve">HOUSEHOLD </w:t>
      </w:r>
      <w:r w:rsidRPr="000E6D77">
        <w:rPr>
          <w:lang w:val="en-GB"/>
        </w:rPr>
        <w:t>INTERFACE</w:t>
      </w:r>
    </w:p>
    <w:p w14:paraId="17AA2B35" w14:textId="703F5F7B" w:rsidR="00EA43E5" w:rsidRPr="002C447C" w:rsidRDefault="00EA43E5" w:rsidP="00A716B8">
      <w:pPr>
        <w:pStyle w:val="Brdtext"/>
      </w:pPr>
    </w:p>
    <w:sectPr w:rsidR="00EA43E5" w:rsidRPr="002C447C" w:rsidSect="00945E96">
      <w:headerReference w:type="default" r:id="rId11"/>
      <w:footerReference w:type="default" r:id="rId12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96638" w14:textId="77777777" w:rsidR="004831FB" w:rsidRDefault="004831FB" w:rsidP="00252D9B">
      <w:r>
        <w:separator/>
      </w:r>
    </w:p>
  </w:endnote>
  <w:endnote w:type="continuationSeparator" w:id="0">
    <w:p w14:paraId="6C62110F" w14:textId="77777777" w:rsidR="004831FB" w:rsidRDefault="004831FB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34825" w14:textId="77777777" w:rsidR="002B76DA" w:rsidRDefault="00E05A57">
    <w:pPr>
      <w:pStyle w:val="Sidfot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C6F6B2" wp14:editId="62F2ED1E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759AD2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54C15164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175C40C6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492D9E6E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Project Coordinator: Professor Jerker Delsing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C6F6B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" filled="f" stroked="f">
              <v:textbox inset="0,0,0,0">
                <w:txbxContent>
                  <w:p w14:paraId="62759AD2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54C15164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175C40C6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492D9E6E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Delsing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1C7F8BAA" wp14:editId="641DC495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14:paraId="18139826" w14:textId="77777777" w:rsidR="002B76DA" w:rsidRDefault="002B76DA">
    <w:pPr>
      <w:pStyle w:val="Sidfot"/>
    </w:pPr>
  </w:p>
  <w:p w14:paraId="42C0A213" w14:textId="77777777" w:rsidR="002B76DA" w:rsidRDefault="002B76DA">
    <w:pPr>
      <w:pStyle w:val="Sidfot"/>
    </w:pPr>
  </w:p>
  <w:p w14:paraId="73169C8C" w14:textId="77777777" w:rsidR="002B76DA" w:rsidRDefault="00E05A57">
    <w:pPr>
      <w:pStyle w:val="Sidfot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0B8170" wp14:editId="05718274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5B1CF3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00728600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448B5ACF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31278281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0B8170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" filled="f" stroked="f">
              <v:textbox inset="0,0,0,0">
                <w:txbxContent>
                  <w:p w14:paraId="565B1CF3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00728600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448B5ACF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31278281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EA64AAB" wp14:editId="7C8B7A9A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004ED9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47EC9" w14:textId="77777777" w:rsidR="002B76DA" w:rsidRDefault="00E05A57">
    <w:pPr>
      <w:pStyle w:val="Sidfot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D6F3A35" wp14:editId="6F18DC57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CB5D26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20C162BC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35F57760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24F176BE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6F3A35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" filled="f" stroked="f">
              <v:textbox inset="0,0,0,0">
                <w:txbxContent>
                  <w:p w14:paraId="7CCB5D26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20C162BC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35F57760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24F176BE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27C9F4B0" wp14:editId="09BCB9D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EDA762E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70D29" w14:textId="77777777" w:rsidR="004831FB" w:rsidRDefault="004831FB" w:rsidP="00252D9B">
      <w:r>
        <w:separator/>
      </w:r>
    </w:p>
  </w:footnote>
  <w:footnote w:type="continuationSeparator" w:id="0">
    <w:p w14:paraId="1B7B836E" w14:textId="77777777" w:rsidR="004831FB" w:rsidRDefault="004831FB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A4A36" w14:textId="77777777"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7D0FEE43" wp14:editId="67347DB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ellrutn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14:paraId="47C35748" w14:textId="77777777" w:rsidTr="003C4685">
      <w:tc>
        <w:tcPr>
          <w:tcW w:w="5093" w:type="dxa"/>
        </w:tcPr>
        <w:p w14:paraId="232DF45A" w14:textId="77777777"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3503E867" w14:textId="212D4FBD" w:rsidR="002B76DA" w:rsidRPr="002C447C" w:rsidRDefault="003A3861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-560874565"/>
              <w:placeholder>
                <w:docPart w:val="BA1A862D526E4DA2B3BA29CB887185D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1EB5">
                <w:rPr>
                  <w:rFonts w:asciiTheme="majorHAnsi" w:hAnsiTheme="majorHAnsi"/>
                  <w:sz w:val="18"/>
                  <w:szCs w:val="18"/>
                  <w:lang w:val="en-US"/>
                </w:rPr>
                <w:t>Interface Design Description (IDD) and Software Design (SD)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71F78ABC" w14:textId="77777777"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40924DE6" w14:textId="77777777" w:rsidR="002B76DA" w:rsidRPr="00C76DE5" w:rsidRDefault="00D669B2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Template</w:t>
          </w:r>
        </w:p>
      </w:tc>
    </w:tr>
    <w:tr w:rsidR="002B76DA" w:rsidRPr="00051C46" w14:paraId="1224F46B" w14:textId="77777777" w:rsidTr="003C4685">
      <w:tc>
        <w:tcPr>
          <w:tcW w:w="5093" w:type="dxa"/>
        </w:tcPr>
        <w:p w14:paraId="2BF8401F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6DC0AC5E" w14:textId="44E4F319" w:rsidR="002B76DA" w:rsidRPr="00C76DE5" w:rsidRDefault="003A3861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Pr="003A3861">
            <w:rPr>
              <w:rFonts w:asciiTheme="majorHAnsi" w:hAnsiTheme="majorHAnsi"/>
              <w:noProof/>
              <w:sz w:val="18"/>
              <w:szCs w:val="18"/>
            </w:rPr>
            <w:t>2024-01-04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13A17A74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24597834F71D4798863FADA73471CBC2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34E361A0" w14:textId="77777777" w:rsidR="002B76DA" w:rsidRPr="00051C46" w:rsidRDefault="00E05A57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1.1</w:t>
              </w:r>
            </w:p>
          </w:sdtContent>
        </w:sdt>
      </w:tc>
    </w:tr>
    <w:tr w:rsidR="002B76DA" w:rsidRPr="00051C46" w14:paraId="60D27A51" w14:textId="77777777" w:rsidTr="003C4685">
      <w:tc>
        <w:tcPr>
          <w:tcW w:w="5093" w:type="dxa"/>
        </w:tcPr>
        <w:p w14:paraId="2EC176AD" w14:textId="77777777"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4EF2A177" w14:textId="6C5EC332" w:rsidR="00F63516" w:rsidRPr="00F63516" w:rsidRDefault="00F63516" w:rsidP="00AB290F">
          <w:pPr>
            <w:spacing w:after="80"/>
            <w:rPr>
              <w:rFonts w:asciiTheme="majorHAnsi" w:hAnsiTheme="majorHAnsi"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Måns Oskarsson</w:t>
          </w:r>
        </w:p>
      </w:tc>
      <w:tc>
        <w:tcPr>
          <w:tcW w:w="2268" w:type="dxa"/>
        </w:tcPr>
        <w:p w14:paraId="4D292B2B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401379CFFD1540D6A3A2E5E76A1565B9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3F6A01C3" w14:textId="77777777"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2B76DA" w:rsidRPr="00051C46" w14:paraId="492E3DCE" w14:textId="77777777" w:rsidTr="003C4685">
      <w:tc>
        <w:tcPr>
          <w:tcW w:w="5093" w:type="dxa"/>
        </w:tcPr>
        <w:p w14:paraId="05AB6586" w14:textId="77777777" w:rsidR="002B76DA" w:rsidRPr="00312A06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312A06">
            <w:rPr>
              <w:rFonts w:asciiTheme="majorHAnsi" w:hAnsiTheme="majorHAnsi"/>
              <w:sz w:val="16"/>
              <w:szCs w:val="18"/>
            </w:rPr>
            <w:t>Contact</w:t>
          </w:r>
        </w:p>
        <w:p w14:paraId="1B626EF8" w14:textId="3DC18936" w:rsidR="002B76DA" w:rsidRPr="00312A06" w:rsidRDefault="00F63516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312A06">
            <w:rPr>
              <w:rFonts w:asciiTheme="majorHAnsi" w:hAnsiTheme="majorHAnsi"/>
              <w:b/>
              <w:sz w:val="18"/>
              <w:szCs w:val="18"/>
            </w:rPr>
            <w:t>mnsosk-7@student.ltu.se</w:t>
          </w:r>
        </w:p>
      </w:tc>
      <w:tc>
        <w:tcPr>
          <w:tcW w:w="2268" w:type="dxa"/>
        </w:tcPr>
        <w:p w14:paraId="2A47D6CB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2107F427" w14:textId="77777777"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4023A7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4023A7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0E05E62D" w14:textId="77777777"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rutn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14:paraId="3AD25EC3" w14:textId="77777777" w:rsidTr="00F034F3">
      <w:tc>
        <w:tcPr>
          <w:tcW w:w="4350" w:type="dxa"/>
        </w:tcPr>
        <w:p w14:paraId="743C9B0E" w14:textId="77777777"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541565F7" w14:textId="05B29C8D" w:rsidR="002B76DA" w:rsidRPr="002C447C" w:rsidRDefault="003A3861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BA1A862D526E4DA2B3BA29CB887185D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1EB5">
                <w:rPr>
                  <w:rFonts w:asciiTheme="majorHAnsi" w:hAnsiTheme="majorHAnsi"/>
                  <w:sz w:val="18"/>
                  <w:szCs w:val="18"/>
                  <w:lang w:val="en-US"/>
                </w:rPr>
                <w:t>Interface Design Description (IDD) and Software Design (SD)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53F59490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24597834F71D4798863FADA73471CBC2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0F513E5E" w14:textId="77777777" w:rsidR="002B76DA" w:rsidRPr="00C76DE5" w:rsidRDefault="00E05A57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1.1</w:t>
              </w:r>
            </w:p>
          </w:sdtContent>
        </w:sdt>
      </w:tc>
    </w:tr>
    <w:tr w:rsidR="002B76DA" w:rsidRPr="00051C46" w14:paraId="23F9F73C" w14:textId="77777777" w:rsidTr="00F034F3">
      <w:tc>
        <w:tcPr>
          <w:tcW w:w="4350" w:type="dxa"/>
        </w:tcPr>
        <w:p w14:paraId="338A24AD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55ADBF69" w14:textId="556F55B2" w:rsidR="002B76DA" w:rsidRPr="00C76DE5" w:rsidRDefault="003A3861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Pr="003A3861">
            <w:rPr>
              <w:rFonts w:asciiTheme="majorHAnsi" w:hAnsiTheme="majorHAnsi"/>
              <w:noProof/>
              <w:sz w:val="18"/>
              <w:szCs w:val="18"/>
            </w:rPr>
            <w:t>2024-01-04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059512B0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401379CFFD1540D6A3A2E5E76A1565B9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42FAA0DC" w14:textId="77777777"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14:paraId="55658DD5" w14:textId="77777777" w:rsidTr="00F034F3">
      <w:tc>
        <w:tcPr>
          <w:tcW w:w="4350" w:type="dxa"/>
        </w:tcPr>
        <w:p w14:paraId="478E6E12" w14:textId="77777777"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3E218800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276B2B36" w14:textId="77777777"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4023A7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4023A7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33FF0EB4" w14:textId="77777777"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0DEB6926" wp14:editId="1B2D8C6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554E"/>
    <w:multiLevelType w:val="hybridMultilevel"/>
    <w:tmpl w:val="C84EE62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3FF4F19"/>
    <w:multiLevelType w:val="multilevel"/>
    <w:tmpl w:val="7ECE3AC4"/>
    <w:styleLink w:val="Arrowhead2"/>
    <w:lvl w:ilvl="0">
      <w:start w:val="1"/>
      <w:numFmt w:val="decimal"/>
      <w:pStyle w:val="Rubrik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Rubrik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3" w15:restartNumberingAfterBreak="0">
    <w:nsid w:val="5DA310F0"/>
    <w:multiLevelType w:val="hybridMultilevel"/>
    <w:tmpl w:val="089A4B7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Rubrik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74249435">
    <w:abstractNumId w:val="4"/>
  </w:num>
  <w:num w:numId="2" w16cid:durableId="246233700">
    <w:abstractNumId w:val="5"/>
  </w:num>
  <w:num w:numId="3" w16cid:durableId="1666282075">
    <w:abstractNumId w:val="1"/>
  </w:num>
  <w:num w:numId="4" w16cid:durableId="762528219">
    <w:abstractNumId w:val="2"/>
    <w:lvlOverride w:ilvl="1">
      <w:lvl w:ilvl="1">
        <w:start w:val="1"/>
        <w:numFmt w:val="decimal"/>
        <w:pStyle w:val="Rubrik1"/>
        <w:lvlText w:val="%1.%2."/>
        <w:lvlJc w:val="left"/>
        <w:pPr>
          <w:ind w:left="36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Rubrik2"/>
        <w:lvlText w:val="%1.%2.%3."/>
        <w:lvlJc w:val="left"/>
        <w:pPr>
          <w:ind w:left="798" w:hanging="504"/>
        </w:pPr>
        <w:rPr>
          <w:rFonts w:hint="default"/>
        </w:rPr>
      </w:lvl>
    </w:lvlOverride>
  </w:num>
  <w:num w:numId="5" w16cid:durableId="321205838">
    <w:abstractNumId w:val="0"/>
  </w:num>
  <w:num w:numId="6" w16cid:durableId="2003003380">
    <w:abstractNumId w:val="3"/>
  </w:num>
  <w:num w:numId="7" w16cid:durableId="1032077000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FB"/>
    <w:rsid w:val="000009BD"/>
    <w:rsid w:val="0002612C"/>
    <w:rsid w:val="00026922"/>
    <w:rsid w:val="00034DB8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97468"/>
    <w:rsid w:val="000B56E1"/>
    <w:rsid w:val="000C192B"/>
    <w:rsid w:val="000D64A9"/>
    <w:rsid w:val="001009DA"/>
    <w:rsid w:val="00101EB5"/>
    <w:rsid w:val="00105116"/>
    <w:rsid w:val="001067EC"/>
    <w:rsid w:val="00121E6B"/>
    <w:rsid w:val="00131C6C"/>
    <w:rsid w:val="00133006"/>
    <w:rsid w:val="001452F3"/>
    <w:rsid w:val="0015031D"/>
    <w:rsid w:val="001510BC"/>
    <w:rsid w:val="001542C6"/>
    <w:rsid w:val="00154E4B"/>
    <w:rsid w:val="00156DA3"/>
    <w:rsid w:val="00160888"/>
    <w:rsid w:val="001614B0"/>
    <w:rsid w:val="001701DE"/>
    <w:rsid w:val="00175BF4"/>
    <w:rsid w:val="0018148F"/>
    <w:rsid w:val="001A250D"/>
    <w:rsid w:val="001C1714"/>
    <w:rsid w:val="001C1CF9"/>
    <w:rsid w:val="001D020D"/>
    <w:rsid w:val="001E2857"/>
    <w:rsid w:val="001E7155"/>
    <w:rsid w:val="00203A58"/>
    <w:rsid w:val="00206A99"/>
    <w:rsid w:val="0022610A"/>
    <w:rsid w:val="0024284C"/>
    <w:rsid w:val="00245890"/>
    <w:rsid w:val="00252D9B"/>
    <w:rsid w:val="0025487D"/>
    <w:rsid w:val="00255CA3"/>
    <w:rsid w:val="002859C9"/>
    <w:rsid w:val="0028798A"/>
    <w:rsid w:val="00287D04"/>
    <w:rsid w:val="002A2CEF"/>
    <w:rsid w:val="002A35AC"/>
    <w:rsid w:val="002A5660"/>
    <w:rsid w:val="002B76DA"/>
    <w:rsid w:val="002B783D"/>
    <w:rsid w:val="002B797A"/>
    <w:rsid w:val="002C2AED"/>
    <w:rsid w:val="002C447C"/>
    <w:rsid w:val="002D43F3"/>
    <w:rsid w:val="002D58D2"/>
    <w:rsid w:val="002E56ED"/>
    <w:rsid w:val="002F3C94"/>
    <w:rsid w:val="00312A06"/>
    <w:rsid w:val="00317FA8"/>
    <w:rsid w:val="00321A18"/>
    <w:rsid w:val="00321FA1"/>
    <w:rsid w:val="00322898"/>
    <w:rsid w:val="00336690"/>
    <w:rsid w:val="00343B5B"/>
    <w:rsid w:val="003857EB"/>
    <w:rsid w:val="00385F56"/>
    <w:rsid w:val="003915D0"/>
    <w:rsid w:val="00396B7B"/>
    <w:rsid w:val="003A3861"/>
    <w:rsid w:val="003A6893"/>
    <w:rsid w:val="003C4685"/>
    <w:rsid w:val="003D4111"/>
    <w:rsid w:val="003D64A9"/>
    <w:rsid w:val="003E1C83"/>
    <w:rsid w:val="003F0A38"/>
    <w:rsid w:val="003F2C19"/>
    <w:rsid w:val="003F3355"/>
    <w:rsid w:val="004023A7"/>
    <w:rsid w:val="00405FAF"/>
    <w:rsid w:val="00411313"/>
    <w:rsid w:val="004166D5"/>
    <w:rsid w:val="00430316"/>
    <w:rsid w:val="00431ACC"/>
    <w:rsid w:val="0043369F"/>
    <w:rsid w:val="00441230"/>
    <w:rsid w:val="00452626"/>
    <w:rsid w:val="0045266A"/>
    <w:rsid w:val="00463DE5"/>
    <w:rsid w:val="004831FB"/>
    <w:rsid w:val="00483763"/>
    <w:rsid w:val="00484354"/>
    <w:rsid w:val="004A3A35"/>
    <w:rsid w:val="004A77F6"/>
    <w:rsid w:val="004D741C"/>
    <w:rsid w:val="004F0F59"/>
    <w:rsid w:val="004F4B5E"/>
    <w:rsid w:val="00503EFC"/>
    <w:rsid w:val="00512379"/>
    <w:rsid w:val="0051583A"/>
    <w:rsid w:val="0053517A"/>
    <w:rsid w:val="005620FC"/>
    <w:rsid w:val="005630CC"/>
    <w:rsid w:val="00586F0E"/>
    <w:rsid w:val="005A1D0B"/>
    <w:rsid w:val="005A3E15"/>
    <w:rsid w:val="005C0F17"/>
    <w:rsid w:val="005C4FE2"/>
    <w:rsid w:val="005E0F09"/>
    <w:rsid w:val="005F251B"/>
    <w:rsid w:val="005F3371"/>
    <w:rsid w:val="00601375"/>
    <w:rsid w:val="00604A60"/>
    <w:rsid w:val="0061495A"/>
    <w:rsid w:val="00632D15"/>
    <w:rsid w:val="006449AC"/>
    <w:rsid w:val="00645BB5"/>
    <w:rsid w:val="006539AF"/>
    <w:rsid w:val="006607F5"/>
    <w:rsid w:val="00681063"/>
    <w:rsid w:val="006A0655"/>
    <w:rsid w:val="006A60D0"/>
    <w:rsid w:val="006C7BA9"/>
    <w:rsid w:val="006D5303"/>
    <w:rsid w:val="006E2800"/>
    <w:rsid w:val="006F1ADC"/>
    <w:rsid w:val="00700EC2"/>
    <w:rsid w:val="00706C92"/>
    <w:rsid w:val="0070760C"/>
    <w:rsid w:val="00707C81"/>
    <w:rsid w:val="00714A11"/>
    <w:rsid w:val="007310AC"/>
    <w:rsid w:val="007514DA"/>
    <w:rsid w:val="00754CF0"/>
    <w:rsid w:val="00773E3A"/>
    <w:rsid w:val="00774269"/>
    <w:rsid w:val="00775F0E"/>
    <w:rsid w:val="00776736"/>
    <w:rsid w:val="00786E47"/>
    <w:rsid w:val="007913FF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F53"/>
    <w:rsid w:val="007E6CC9"/>
    <w:rsid w:val="007F2FDF"/>
    <w:rsid w:val="008013FA"/>
    <w:rsid w:val="00810572"/>
    <w:rsid w:val="00813F90"/>
    <w:rsid w:val="00821C71"/>
    <w:rsid w:val="0085669C"/>
    <w:rsid w:val="00856F81"/>
    <w:rsid w:val="00860543"/>
    <w:rsid w:val="00872CAA"/>
    <w:rsid w:val="00874EA7"/>
    <w:rsid w:val="008A63F4"/>
    <w:rsid w:val="008B195C"/>
    <w:rsid w:val="008D007E"/>
    <w:rsid w:val="008D046A"/>
    <w:rsid w:val="008D5D0C"/>
    <w:rsid w:val="008D6384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46F7B"/>
    <w:rsid w:val="009651FD"/>
    <w:rsid w:val="009658C5"/>
    <w:rsid w:val="00974A31"/>
    <w:rsid w:val="00985AD1"/>
    <w:rsid w:val="009A06E4"/>
    <w:rsid w:val="009A7920"/>
    <w:rsid w:val="009B2352"/>
    <w:rsid w:val="009B6057"/>
    <w:rsid w:val="009C15EF"/>
    <w:rsid w:val="009C59D1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5B60"/>
    <w:rsid w:val="00A65214"/>
    <w:rsid w:val="00A716B8"/>
    <w:rsid w:val="00A71C80"/>
    <w:rsid w:val="00A733B8"/>
    <w:rsid w:val="00A75821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35EC4"/>
    <w:rsid w:val="00B429AD"/>
    <w:rsid w:val="00B44AFD"/>
    <w:rsid w:val="00B46382"/>
    <w:rsid w:val="00B567FB"/>
    <w:rsid w:val="00B57C2C"/>
    <w:rsid w:val="00B6110D"/>
    <w:rsid w:val="00B644E7"/>
    <w:rsid w:val="00B82084"/>
    <w:rsid w:val="00B87D57"/>
    <w:rsid w:val="00B901FD"/>
    <w:rsid w:val="00B9053A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409D4"/>
    <w:rsid w:val="00C41A6A"/>
    <w:rsid w:val="00C4265A"/>
    <w:rsid w:val="00C452F7"/>
    <w:rsid w:val="00C45A26"/>
    <w:rsid w:val="00C46B4D"/>
    <w:rsid w:val="00C51634"/>
    <w:rsid w:val="00C55FAB"/>
    <w:rsid w:val="00C76DE5"/>
    <w:rsid w:val="00C8607D"/>
    <w:rsid w:val="00C90F7F"/>
    <w:rsid w:val="00C96366"/>
    <w:rsid w:val="00CB037C"/>
    <w:rsid w:val="00CC31DD"/>
    <w:rsid w:val="00CF4746"/>
    <w:rsid w:val="00CF7795"/>
    <w:rsid w:val="00CF78F0"/>
    <w:rsid w:val="00D15CAE"/>
    <w:rsid w:val="00D23EB9"/>
    <w:rsid w:val="00D241E3"/>
    <w:rsid w:val="00D26473"/>
    <w:rsid w:val="00D304E5"/>
    <w:rsid w:val="00D35672"/>
    <w:rsid w:val="00D65E2D"/>
    <w:rsid w:val="00D669B2"/>
    <w:rsid w:val="00D91A41"/>
    <w:rsid w:val="00D941F0"/>
    <w:rsid w:val="00DA71CF"/>
    <w:rsid w:val="00DB199C"/>
    <w:rsid w:val="00DB21F2"/>
    <w:rsid w:val="00DB437F"/>
    <w:rsid w:val="00DB5503"/>
    <w:rsid w:val="00DB7F1E"/>
    <w:rsid w:val="00DC1D7F"/>
    <w:rsid w:val="00DC45BE"/>
    <w:rsid w:val="00DD4E3D"/>
    <w:rsid w:val="00DD76CF"/>
    <w:rsid w:val="00DE1B76"/>
    <w:rsid w:val="00DE66D2"/>
    <w:rsid w:val="00DE6C0A"/>
    <w:rsid w:val="00DE6E88"/>
    <w:rsid w:val="00DF706A"/>
    <w:rsid w:val="00E05A57"/>
    <w:rsid w:val="00E32386"/>
    <w:rsid w:val="00E32D83"/>
    <w:rsid w:val="00E379F9"/>
    <w:rsid w:val="00E52619"/>
    <w:rsid w:val="00E70015"/>
    <w:rsid w:val="00E7010C"/>
    <w:rsid w:val="00E72184"/>
    <w:rsid w:val="00E76CE9"/>
    <w:rsid w:val="00E8132A"/>
    <w:rsid w:val="00E95AB0"/>
    <w:rsid w:val="00EA43E5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4C65"/>
    <w:rsid w:val="00F034F3"/>
    <w:rsid w:val="00F41EF4"/>
    <w:rsid w:val="00F43047"/>
    <w:rsid w:val="00F5301D"/>
    <w:rsid w:val="00F56FA2"/>
    <w:rsid w:val="00F63516"/>
    <w:rsid w:val="00F7691A"/>
    <w:rsid w:val="00F8387B"/>
    <w:rsid w:val="00F83D1D"/>
    <w:rsid w:val="00F86307"/>
    <w:rsid w:val="00FB006E"/>
    <w:rsid w:val="00FB732B"/>
    <w:rsid w:val="00FC0942"/>
    <w:rsid w:val="00FD5FE0"/>
    <w:rsid w:val="00FD7D7D"/>
    <w:rsid w:val="00FE288A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D6BC4E"/>
  <w15:docId w15:val="{718217D9-1675-41CE-8763-2285CC24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E47"/>
  </w:style>
  <w:style w:type="paragraph" w:styleId="Rubrik1">
    <w:name w:val="heading 1"/>
    <w:aliases w:val="Heading2"/>
    <w:basedOn w:val="Rubrik"/>
    <w:next w:val="Brdtext"/>
    <w:link w:val="Rubrik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Rubrik2">
    <w:name w:val="heading 2"/>
    <w:aliases w:val="Heading3"/>
    <w:next w:val="Brdtext"/>
    <w:link w:val="Rubrik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Rubrik3">
    <w:name w:val="heading 3"/>
    <w:aliases w:val="Rubrik 33"/>
    <w:basedOn w:val="Normal"/>
    <w:next w:val="Normal"/>
    <w:link w:val="Rubrik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aliases w:val="Heading2 Char"/>
    <w:basedOn w:val="Standardstycketeckensnitt"/>
    <w:link w:val="Rubrik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Rubrik2Char">
    <w:name w:val="Rubrik 2 Char"/>
    <w:aliases w:val="Heading3 Char"/>
    <w:basedOn w:val="Standardstycketeckensnitt"/>
    <w:link w:val="Rubrik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Sidhuvud">
    <w:name w:val="header"/>
    <w:basedOn w:val="Normal"/>
    <w:link w:val="Sidhuvud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3D4111"/>
  </w:style>
  <w:style w:type="paragraph" w:styleId="Sidfot">
    <w:name w:val="footer"/>
    <w:basedOn w:val="Normal"/>
    <w:link w:val="Sidfot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52D9B"/>
  </w:style>
  <w:style w:type="paragraph" w:styleId="Rubrik">
    <w:name w:val="Title"/>
    <w:aliases w:val="Heading1"/>
    <w:next w:val="Brdtext"/>
    <w:link w:val="RubrikChar"/>
    <w:autoRedefine/>
    <w:uiPriority w:val="1"/>
    <w:qFormat/>
    <w:rsid w:val="008F6A0C"/>
    <w:pPr>
      <w:numPr>
        <w:numId w:val="4"/>
      </w:numPr>
      <w:tabs>
        <w:tab w:val="left" w:pos="567"/>
        <w:tab w:val="left" w:pos="1134"/>
      </w:tabs>
      <w:spacing w:after="160" w:line="480" w:lineRule="exact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RubrikChar">
    <w:name w:val="Rubrik Char"/>
    <w:aliases w:val="Heading1 Char"/>
    <w:basedOn w:val="Standardstycketeckensnitt"/>
    <w:link w:val="Rubrik"/>
    <w:uiPriority w:val="1"/>
    <w:rsid w:val="008F6A0C"/>
    <w:rPr>
      <w:rFonts w:ascii="Calibri" w:eastAsia="MS PGothic" w:hAnsi="Calibri" w:cs="Lucida Grande"/>
      <w:sz w:val="48"/>
      <w:szCs w:val="48"/>
      <w:lang w:eastAsia="en-US"/>
    </w:rPr>
  </w:style>
  <w:style w:type="paragraph" w:styleId="Brdtext">
    <w:name w:val="Body Text"/>
    <w:aliases w:val="Body"/>
    <w:basedOn w:val="Normal"/>
    <w:link w:val="Brdtext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BrdtextChar">
    <w:name w:val="Brödtext Char"/>
    <w:aliases w:val="Body Char"/>
    <w:basedOn w:val="Standardstycketeckensnitt"/>
    <w:link w:val="Brdtext"/>
    <w:rsid w:val="005A1D0B"/>
    <w:rPr>
      <w:rFonts w:eastAsia="MS PGothic" w:cs="Lucida Grande"/>
      <w:szCs w:val="22"/>
      <w:lang w:val="en-US" w:eastAsia="en-US"/>
    </w:rPr>
  </w:style>
  <w:style w:type="character" w:styleId="Sidnummer">
    <w:name w:val="page number"/>
    <w:basedOn w:val="Standardstycketeckensnit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ngtext">
    <w:name w:val="Balloon Text"/>
    <w:basedOn w:val="Normal"/>
    <w:link w:val="Ballong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Innehll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rdtext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Innehll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Innehll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Innehll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Innehll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Innehll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Innehll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Innehll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Innehll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Slutnotstext">
    <w:name w:val="endnote text"/>
    <w:basedOn w:val="Normal"/>
    <w:link w:val="SlutnotstextChar"/>
    <w:uiPriority w:val="99"/>
    <w:unhideWhenUsed/>
    <w:rsid w:val="00A16EF6"/>
  </w:style>
  <w:style w:type="character" w:customStyle="1" w:styleId="SlutnotstextChar">
    <w:name w:val="Slutnotstext Char"/>
    <w:basedOn w:val="Standardstycketeckensnitt"/>
    <w:link w:val="Slutnotstext"/>
    <w:uiPriority w:val="99"/>
    <w:rsid w:val="00A16EF6"/>
  </w:style>
  <w:style w:type="character" w:styleId="Slutnotsreferens">
    <w:name w:val="endnote reference"/>
    <w:basedOn w:val="Standardstycketeckensnitt"/>
    <w:uiPriority w:val="99"/>
    <w:unhideWhenUsed/>
    <w:rsid w:val="00A16EF6"/>
    <w:rPr>
      <w:vertAlign w:val="superscript"/>
    </w:rPr>
  </w:style>
  <w:style w:type="character" w:customStyle="1" w:styleId="Rubrik3Char">
    <w:name w:val="Rubrik 3 Char"/>
    <w:aliases w:val="Rubrik 33 Char"/>
    <w:basedOn w:val="Standardstycketeckensnitt"/>
    <w:link w:val="Rubrik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rd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stycke">
    <w:name w:val="List Paragraph"/>
    <w:basedOn w:val="Normal"/>
    <w:uiPriority w:val="34"/>
    <w:qFormat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7"/>
      </w:numPr>
    </w:pPr>
  </w:style>
  <w:style w:type="numbering" w:styleId="111111">
    <w:name w:val="Outline List 2"/>
    <w:basedOn w:val="Ingenlista"/>
    <w:uiPriority w:val="99"/>
    <w:semiHidden/>
    <w:unhideWhenUsed/>
    <w:rsid w:val="005E0F09"/>
    <w:pPr>
      <w:numPr>
        <w:numId w:val="2"/>
      </w:numPr>
    </w:pPr>
  </w:style>
  <w:style w:type="table" w:styleId="Tabellrutnt">
    <w:name w:val="Table Grid"/>
    <w:basedOn w:val="Normaltabel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krivning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nk">
    <w:name w:val="Hyperlink"/>
    <w:basedOn w:val="Standardstycketeckensnitt"/>
    <w:uiPriority w:val="99"/>
    <w:unhideWhenUsed/>
    <w:rsid w:val="00B1652E"/>
    <w:rPr>
      <w:color w:val="0000FF" w:themeColor="hyperlink"/>
      <w:u w:val="single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AD5D30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AD5D30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AD5D30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AD5D30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AD5D30"/>
    <w:rPr>
      <w:b/>
      <w:bCs/>
      <w:sz w:val="20"/>
      <w:szCs w:val="20"/>
    </w:rPr>
  </w:style>
  <w:style w:type="character" w:styleId="Platshllartext">
    <w:name w:val="Placeholder Text"/>
    <w:basedOn w:val="Standardstycketeckensnitt"/>
    <w:uiPriority w:val="99"/>
    <w:semiHidden/>
    <w:rsid w:val="001009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so\OneDrive\Dokument\LTU\2023%20H&#246;sttermin%20period%202\D7042E%20IoT\project\documentation\Arrowhead%20IDD%20Interface%20Design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B85AA38D93430D9C1A34C109578AA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0436E9E-338F-4148-9102-ECD87C16135F}"/>
      </w:docPartPr>
      <w:docPartBody>
        <w:p w:rsidR="009837FB" w:rsidRDefault="009837FB">
          <w:pPr>
            <w:pStyle w:val="F4B85AA38D93430D9C1A34C109578AA3"/>
          </w:pPr>
          <w:r w:rsidRPr="00116AD4">
            <w:rPr>
              <w:rStyle w:val="Platshllartext"/>
            </w:rPr>
            <w:t>[Titel]</w:t>
          </w:r>
        </w:p>
      </w:docPartBody>
    </w:docPart>
    <w:docPart>
      <w:docPartPr>
        <w:name w:val="BA1A862D526E4DA2B3BA29CB887185D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81EB645-4669-4808-AC34-D1424CCFB49E}"/>
      </w:docPartPr>
      <w:docPartBody>
        <w:p w:rsidR="009837FB" w:rsidRDefault="009837FB">
          <w:pPr>
            <w:pStyle w:val="BA1A862D526E4DA2B3BA29CB887185D2"/>
          </w:pPr>
          <w:r w:rsidRPr="00116AD4">
            <w:rPr>
              <w:rStyle w:val="Platshllartext"/>
            </w:rPr>
            <w:t>[Titel]</w:t>
          </w:r>
        </w:p>
      </w:docPartBody>
    </w:docPart>
    <w:docPart>
      <w:docPartPr>
        <w:name w:val="24597834F71D4798863FADA73471CBC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99D4805-9573-41EA-A1D7-C06410DD98B9}"/>
      </w:docPartPr>
      <w:docPartBody>
        <w:p w:rsidR="009837FB" w:rsidRDefault="009837FB">
          <w:pPr>
            <w:pStyle w:val="24597834F71D4798863FADA73471CBC2"/>
          </w:pPr>
          <w:r w:rsidRPr="00116AD4">
            <w:rPr>
              <w:rStyle w:val="Platshllartext"/>
            </w:rPr>
            <w:t>[Kategori]</w:t>
          </w:r>
        </w:p>
      </w:docPartBody>
    </w:docPart>
    <w:docPart>
      <w:docPartPr>
        <w:name w:val="401379CFFD1540D6A3A2E5E76A1565B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62BD182-17DC-465E-9310-E5A36030A2DC}"/>
      </w:docPartPr>
      <w:docPartBody>
        <w:p w:rsidR="009837FB" w:rsidRDefault="009837FB">
          <w:pPr>
            <w:pStyle w:val="401379CFFD1540D6A3A2E5E76A1565B9"/>
          </w:pPr>
          <w:r w:rsidRPr="00116AD4">
            <w:rPr>
              <w:rStyle w:val="Platshlla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FB"/>
    <w:rsid w:val="0098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v-SE" w:eastAsia="sv-S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paragraph" w:customStyle="1" w:styleId="F4B85AA38D93430D9C1A34C109578AA3">
    <w:name w:val="F4B85AA38D93430D9C1A34C109578AA3"/>
  </w:style>
  <w:style w:type="paragraph" w:customStyle="1" w:styleId="BA1A862D526E4DA2B3BA29CB887185D2">
    <w:name w:val="BA1A862D526E4DA2B3BA29CB887185D2"/>
  </w:style>
  <w:style w:type="paragraph" w:customStyle="1" w:styleId="24597834F71D4798863FADA73471CBC2">
    <w:name w:val="24597834F71D4798863FADA73471CBC2"/>
  </w:style>
  <w:style w:type="paragraph" w:customStyle="1" w:styleId="401379CFFD1540D6A3A2E5E76A1565B9">
    <w:name w:val="401379CFFD1540D6A3A2E5E76A1565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5AF092-4F93-4D5C-8A78-7E838FB8D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IDD Interface Design Description v1.1</Template>
  <TotalTime>7</TotalTime>
  <Pages>3</Pages>
  <Words>252</Words>
  <Characters>1339</Characters>
  <Application>Microsoft Office Word</Application>
  <DocSecurity>0</DocSecurity>
  <Lines>11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Interface Design Description (IDD) Template</vt:lpstr>
      <vt:lpstr>[Title]</vt:lpstr>
      <vt:lpstr>[Title]</vt:lpstr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Design Description (IDD) and Software Design (SD)</dc:title>
  <dc:creator>Måns Oskarsson</dc:creator>
  <cp:lastModifiedBy>Måns Oskarsson</cp:lastModifiedBy>
  <cp:revision>28</cp:revision>
  <cp:lastPrinted>2013-11-27T17:28:00Z</cp:lastPrinted>
  <dcterms:created xsi:type="dcterms:W3CDTF">2024-01-04T15:57:00Z</dcterms:created>
  <dcterms:modified xsi:type="dcterms:W3CDTF">2024-01-04T16:22:00Z</dcterms:modified>
  <cp:category>1.1</cp:category>
  <cp:contentStatus>For Approval</cp:contentStatus>
</cp:coreProperties>
</file>